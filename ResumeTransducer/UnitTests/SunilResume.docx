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74" w:rsidRPr="00DC5574" w:rsidRDefault="00DC5574" w:rsidP="00DC55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contextualSpacing w:val="0"/>
        <w:rPr>
          <w:rFonts w:ascii="Arial Black" w:hAnsi="Arial Black"/>
          <w:bCs/>
          <w:spacing w:val="0"/>
          <w:sz w:val="36"/>
        </w:rPr>
      </w:pPr>
      <w:r w:rsidRPr="00DC5574">
        <w:rPr>
          <w:rFonts w:ascii="Arial Black" w:hAnsi="Arial Black"/>
          <w:bCs/>
          <w:spacing w:val="0"/>
          <w:sz w:val="36"/>
        </w:rPr>
        <w:t>AVULA SRINIVAS REDDY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bCs/>
          <w:spacing w:val="0"/>
        </w:rPr>
      </w:pPr>
      <w:r w:rsidRPr="00DC5574">
        <w:rPr>
          <w:bCs/>
          <w:spacing w:val="0"/>
        </w:rPr>
        <w:t xml:space="preserve">             </w:t>
      </w:r>
      <w:r w:rsidRPr="00DC5574">
        <w:rPr>
          <w:spacing w:val="0"/>
        </w:rPr>
        <w:t xml:space="preserve"> </w:t>
      </w:r>
      <w:r w:rsidRPr="00DC5574">
        <w:rPr>
          <w:bCs/>
          <w:spacing w:val="0"/>
        </w:rPr>
        <w:t xml:space="preserve">                                           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bCs/>
          <w:caps/>
          <w:spacing w:val="0"/>
          <w:sz w:val="24"/>
        </w:rPr>
      </w:pPr>
      <w:r w:rsidRPr="00DC5574">
        <w:rPr>
          <w:rFonts w:ascii="Arial Bold" w:hAnsi="Arial Bold"/>
          <w:b/>
          <w:bCs/>
          <w:caps/>
          <w:spacing w:val="0"/>
          <w:sz w:val="24"/>
        </w:rPr>
        <w:t>Professional Summary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bCs/>
          <w:spacing w:val="0"/>
        </w:rPr>
      </w:pP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Over 12 years of experience as application developer on Mobile Devices, Linux, Android and Embedded Systems.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Experience creating Mobile Multimedia applications, Multimedia frameworks</w:t>
      </w:r>
      <w:r>
        <w:rPr>
          <w:spacing w:val="0"/>
        </w:rPr>
        <w:t xml:space="preserve"> </w:t>
      </w:r>
      <w:r w:rsidRPr="00DC5574">
        <w:rPr>
          <w:spacing w:val="0"/>
        </w:rPr>
        <w:t>(GStreamer, OpenMAX, DirectShow) and Designing User Interfaces on various platforms.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</w:t>
      </w:r>
      <w:r>
        <w:rPr>
          <w:spacing w:val="0"/>
        </w:rPr>
        <w:t>ed</w:t>
      </w:r>
      <w:r w:rsidRPr="00DC5574">
        <w:rPr>
          <w:spacing w:val="0"/>
        </w:rPr>
        <w:t xml:space="preserve"> applications on Linux, Symbian </w:t>
      </w:r>
      <w:r>
        <w:rPr>
          <w:spacing w:val="0"/>
        </w:rPr>
        <w:t>&amp;</w:t>
      </w:r>
      <w:r w:rsidRPr="00DC5574">
        <w:rPr>
          <w:spacing w:val="0"/>
        </w:rPr>
        <w:t xml:space="preserve"> Windows Mobile OS.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Familiarity with CISCO CRS Routers</w:t>
      </w:r>
      <w:r>
        <w:rPr>
          <w:spacing w:val="0"/>
        </w:rPr>
        <w:t>;</w:t>
      </w:r>
      <w:r w:rsidRPr="00DC5574">
        <w:rPr>
          <w:spacing w:val="0"/>
        </w:rPr>
        <w:t xml:space="preserve"> developed FPD upgrade for Route Processor card, Line Card </w:t>
      </w:r>
      <w:r>
        <w:rPr>
          <w:spacing w:val="0"/>
        </w:rPr>
        <w:t>&amp;</w:t>
      </w:r>
      <w:r w:rsidRPr="00DC5574">
        <w:rPr>
          <w:spacing w:val="0"/>
        </w:rPr>
        <w:t xml:space="preserve"> Fabric Cards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Experience in using GStreamer, DirectX (DirectShow), OpenMax frame works.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Experience with networking technologies</w:t>
      </w:r>
      <w:r>
        <w:rPr>
          <w:spacing w:val="0"/>
        </w:rPr>
        <w:t xml:space="preserve"> </w:t>
      </w:r>
      <w:r w:rsidRPr="00DC5574">
        <w:rPr>
          <w:spacing w:val="0"/>
        </w:rPr>
        <w:t>(TCP/IP, Http</w:t>
      </w:r>
      <w:r>
        <w:rPr>
          <w:spacing w:val="0"/>
        </w:rPr>
        <w:t xml:space="preserve"> and Socket programming</w:t>
      </w:r>
      <w:r w:rsidRPr="00DC5574">
        <w:rPr>
          <w:spacing w:val="0"/>
        </w:rPr>
        <w:t>).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Experience in ARM assembly programming and Debugging tools (ARM ADS, RVDS, Linux GNU tools, Jtag) Code Optimization Techniques, Cross-platform code for multiple targets.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Experience in developing code with sensitivity to thread-safety, concurrency and performance issues.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Cross Tool Chain, Open Embedded, Set</w:t>
      </w:r>
      <w:r>
        <w:rPr>
          <w:spacing w:val="0"/>
        </w:rPr>
        <w:t xml:space="preserve"> </w:t>
      </w:r>
      <w:r w:rsidRPr="00DC5574">
        <w:rPr>
          <w:spacing w:val="0"/>
        </w:rPr>
        <w:t>up of Linux Environment on TI-OMAP, panda and beagle boards.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Worked with outsourced development teams to manage application development schedules.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Familiarity with multimedia standard Encoders and Decoders (MPEG,</w:t>
      </w:r>
      <w:r>
        <w:rPr>
          <w:spacing w:val="0"/>
        </w:rPr>
        <w:t xml:space="preserve"> </w:t>
      </w:r>
      <w:r w:rsidRPr="00DC5574">
        <w:rPr>
          <w:spacing w:val="0"/>
        </w:rPr>
        <w:t>JPEG,</w:t>
      </w:r>
      <w:r>
        <w:rPr>
          <w:spacing w:val="0"/>
        </w:rPr>
        <w:t xml:space="preserve"> </w:t>
      </w:r>
      <w:r w:rsidRPr="00DC5574">
        <w:rPr>
          <w:spacing w:val="0"/>
        </w:rPr>
        <w:t>H.264, MP3, MIDI, SMF, XMF, ADPCM,</w:t>
      </w:r>
      <w:r w:rsidR="00B2334E">
        <w:rPr>
          <w:spacing w:val="0"/>
        </w:rPr>
        <w:t xml:space="preserve"> </w:t>
      </w:r>
      <w:r w:rsidRPr="00DC5574">
        <w:rPr>
          <w:spacing w:val="0"/>
        </w:rPr>
        <w:t>AMR and i-Melody).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Familiarity with specifications like Bluetooth</w:t>
      </w:r>
      <w:r>
        <w:rPr>
          <w:spacing w:val="0"/>
        </w:rPr>
        <w:t xml:space="preserve"> </w:t>
      </w:r>
      <w:r w:rsidRPr="00DC5574">
        <w:rPr>
          <w:spacing w:val="0"/>
        </w:rPr>
        <w:t>(Bluez stack),</w:t>
      </w:r>
      <w:r w:rsidR="00B2334E">
        <w:rPr>
          <w:spacing w:val="0"/>
        </w:rPr>
        <w:t xml:space="preserve"> </w:t>
      </w:r>
      <w:r w:rsidRPr="00DC5574">
        <w:rPr>
          <w:spacing w:val="0"/>
        </w:rPr>
        <w:t>OMA DRM, OMA DM.</w:t>
      </w:r>
    </w:p>
    <w:p w:rsidR="00DC5574" w:rsidRDefault="00DC5574" w:rsidP="00DC5574">
      <w:pPr>
        <w:widowControl w:val="0"/>
        <w:autoSpaceDE w:val="0"/>
        <w:autoSpaceDN w:val="0"/>
        <w:adjustRightInd w:val="0"/>
        <w:spacing w:after="0"/>
        <w:ind w:left="450"/>
        <w:contextualSpacing w:val="0"/>
        <w:rPr>
          <w:spacing w:val="0"/>
        </w:rPr>
      </w:pPr>
    </w:p>
    <w:p w:rsidR="00DC5574" w:rsidRDefault="00DC5574" w:rsidP="00B2334E">
      <w:pPr>
        <w:widowControl w:val="0"/>
        <w:autoSpaceDE w:val="0"/>
        <w:autoSpaceDN w:val="0"/>
        <w:adjustRightInd w:val="0"/>
        <w:spacing w:after="0"/>
        <w:contextualSpacing w:val="0"/>
        <w:rPr>
          <w:b/>
          <w:spacing w:val="0"/>
          <w:sz w:val="24"/>
        </w:rPr>
      </w:pPr>
      <w:r w:rsidRPr="00B2334E">
        <w:rPr>
          <w:b/>
          <w:spacing w:val="0"/>
          <w:sz w:val="24"/>
        </w:rPr>
        <w:t>TECHNICAL SUMMARY</w:t>
      </w:r>
    </w:p>
    <w:p w:rsidR="00B2334E" w:rsidRPr="00DC5574" w:rsidRDefault="00B2334E" w:rsidP="00B2334E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  <w:sz w:val="10"/>
        </w:rPr>
      </w:pPr>
    </w:p>
    <w:tbl>
      <w:tblPr>
        <w:tblW w:w="108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970"/>
        <w:gridCol w:w="7830"/>
      </w:tblGrid>
      <w:tr w:rsidR="00DC5574" w:rsidRPr="00DC5574" w:rsidTr="00B2334E">
        <w:tc>
          <w:tcPr>
            <w:tcW w:w="2970" w:type="dxa"/>
          </w:tcPr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ind w:left="1680" w:hanging="1680"/>
              <w:contextualSpacing w:val="0"/>
              <w:rPr>
                <w:b/>
                <w:bCs/>
                <w:iCs/>
                <w:spacing w:val="0"/>
              </w:rPr>
            </w:pPr>
            <w:r w:rsidRPr="00DC5574">
              <w:rPr>
                <w:b/>
                <w:bCs/>
                <w:iCs/>
                <w:spacing w:val="0"/>
              </w:rPr>
              <w:t xml:space="preserve">Languages &amp; </w:t>
            </w:r>
            <w:r w:rsidR="00B2334E">
              <w:rPr>
                <w:b/>
                <w:bCs/>
                <w:iCs/>
                <w:spacing w:val="0"/>
              </w:rPr>
              <w:t>T</w:t>
            </w:r>
            <w:r w:rsidR="00B2334E" w:rsidRPr="00B2334E">
              <w:rPr>
                <w:b/>
                <w:bCs/>
                <w:iCs/>
                <w:spacing w:val="0"/>
              </w:rPr>
              <w:t>echnologies:</w:t>
            </w:r>
            <w:r w:rsidRPr="00DC5574">
              <w:rPr>
                <w:b/>
                <w:bCs/>
                <w:iCs/>
                <w:spacing w:val="0"/>
              </w:rPr>
              <w:tab/>
            </w:r>
          </w:p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/>
                <w:bCs/>
                <w:spacing w:val="0"/>
              </w:rPr>
            </w:pPr>
          </w:p>
        </w:tc>
        <w:tc>
          <w:tcPr>
            <w:tcW w:w="7830" w:type="dxa"/>
          </w:tcPr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Cs/>
                <w:spacing w:val="0"/>
              </w:rPr>
            </w:pPr>
            <w:r w:rsidRPr="00DC5574">
              <w:rPr>
                <w:spacing w:val="0"/>
              </w:rPr>
              <w:t>C, C++, Qt, Java, gtk+, Open Embedded, Multimedia frameworks (DirectX/DirectShow, OpenMAX, gStreamer, Alsa), Socket programming, MP3, JPEG, and ARM Assembly programming, OMA DM, CISCO CAPI, CRS CHASSIS, Linux device drivers</w:t>
            </w:r>
          </w:p>
        </w:tc>
      </w:tr>
      <w:tr w:rsidR="00DC5574" w:rsidRPr="00DC5574" w:rsidTr="00B2334E">
        <w:tc>
          <w:tcPr>
            <w:tcW w:w="2970" w:type="dxa"/>
          </w:tcPr>
          <w:p w:rsidR="00DC5574" w:rsidRPr="00DC5574" w:rsidRDefault="00DC5574" w:rsidP="00DC5574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/>
                <w:bCs/>
                <w:iCs/>
                <w:spacing w:val="0"/>
              </w:rPr>
            </w:pPr>
            <w:r w:rsidRPr="00DC5574">
              <w:rPr>
                <w:b/>
                <w:bCs/>
                <w:iCs/>
                <w:spacing w:val="0"/>
              </w:rPr>
              <w:t>Operating Systems</w:t>
            </w:r>
            <w:r w:rsidR="00B2334E" w:rsidRPr="00B2334E">
              <w:rPr>
                <w:b/>
                <w:bCs/>
                <w:iCs/>
                <w:spacing w:val="0"/>
              </w:rPr>
              <w:t>:</w:t>
            </w:r>
          </w:p>
        </w:tc>
        <w:tc>
          <w:tcPr>
            <w:tcW w:w="7830" w:type="dxa"/>
          </w:tcPr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Cs/>
                <w:spacing w:val="0"/>
              </w:rPr>
            </w:pPr>
            <w:r w:rsidRPr="00DC5574">
              <w:rPr>
                <w:spacing w:val="0"/>
              </w:rPr>
              <w:t>Linux , Android, Symbian,</w:t>
            </w:r>
            <w:r w:rsidR="00B2334E">
              <w:rPr>
                <w:spacing w:val="0"/>
              </w:rPr>
              <w:t xml:space="preserve"> </w:t>
            </w:r>
            <w:r w:rsidRPr="00DC5574">
              <w:rPr>
                <w:spacing w:val="0"/>
              </w:rPr>
              <w:t>Windows Mobile,T-Engine(RTOS)</w:t>
            </w:r>
          </w:p>
        </w:tc>
      </w:tr>
      <w:tr w:rsidR="00DC5574" w:rsidRPr="00DC5574" w:rsidTr="00B2334E">
        <w:tc>
          <w:tcPr>
            <w:tcW w:w="2970" w:type="dxa"/>
          </w:tcPr>
          <w:p w:rsidR="00DC5574" w:rsidRPr="00DC5574" w:rsidRDefault="00DC5574" w:rsidP="00DC5574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/>
                <w:bCs/>
                <w:iCs/>
                <w:spacing w:val="0"/>
              </w:rPr>
            </w:pPr>
            <w:r w:rsidRPr="00DC5574">
              <w:rPr>
                <w:b/>
                <w:bCs/>
                <w:iCs/>
                <w:spacing w:val="0"/>
              </w:rPr>
              <w:t>Tools</w:t>
            </w:r>
            <w:r w:rsidR="00B2334E" w:rsidRPr="00B2334E">
              <w:rPr>
                <w:b/>
                <w:bCs/>
                <w:iCs/>
                <w:spacing w:val="0"/>
              </w:rPr>
              <w:t>:</w:t>
            </w:r>
          </w:p>
        </w:tc>
        <w:tc>
          <w:tcPr>
            <w:tcW w:w="7830" w:type="dxa"/>
          </w:tcPr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Cs/>
                <w:spacing w:val="0"/>
              </w:rPr>
            </w:pPr>
            <w:r w:rsidRPr="00DC5574">
              <w:rPr>
                <w:spacing w:val="0"/>
              </w:rPr>
              <w:t>GNU Tools (gcc, make, gdb,), adb, svn, git, ARM Real View Debugger Suite(RVDS), ARM ADS, JTAG and  CCS(Code Composer Studio)</w:t>
            </w:r>
          </w:p>
        </w:tc>
      </w:tr>
      <w:tr w:rsidR="00DC5574" w:rsidRPr="00DC5574" w:rsidTr="00B2334E">
        <w:tc>
          <w:tcPr>
            <w:tcW w:w="2970" w:type="dxa"/>
          </w:tcPr>
          <w:p w:rsidR="00DC5574" w:rsidRPr="00DC5574" w:rsidRDefault="00DC5574" w:rsidP="00DC5574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/>
                <w:bCs/>
                <w:iCs/>
                <w:spacing w:val="0"/>
              </w:rPr>
            </w:pPr>
            <w:r w:rsidRPr="00DC5574">
              <w:rPr>
                <w:b/>
                <w:bCs/>
                <w:iCs/>
                <w:spacing w:val="0"/>
              </w:rPr>
              <w:t>Scripting</w:t>
            </w:r>
            <w:r w:rsidR="00B2334E" w:rsidRPr="00B2334E">
              <w:rPr>
                <w:b/>
                <w:bCs/>
                <w:iCs/>
                <w:spacing w:val="0"/>
              </w:rPr>
              <w:t>:</w:t>
            </w:r>
          </w:p>
        </w:tc>
        <w:tc>
          <w:tcPr>
            <w:tcW w:w="7830" w:type="dxa"/>
          </w:tcPr>
          <w:p w:rsidR="00DC5574" w:rsidRPr="00DC5574" w:rsidRDefault="00DC5574" w:rsidP="00B2334E">
            <w:pPr>
              <w:widowControl w:val="0"/>
              <w:autoSpaceDE w:val="0"/>
              <w:autoSpaceDN w:val="0"/>
              <w:adjustRightInd w:val="0"/>
              <w:spacing w:after="0"/>
              <w:contextualSpacing w:val="0"/>
              <w:rPr>
                <w:bCs/>
                <w:spacing w:val="0"/>
              </w:rPr>
            </w:pPr>
            <w:r w:rsidRPr="00DC5574">
              <w:rPr>
                <w:spacing w:val="0"/>
              </w:rPr>
              <w:t>Shell Programming (bash, kshell),Perl, Python</w:t>
            </w:r>
          </w:p>
        </w:tc>
      </w:tr>
    </w:tbl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color w:val="000000"/>
          <w:spacing w:val="0"/>
          <w:sz w:val="32"/>
          <w:u w:val="single"/>
        </w:rPr>
      </w:pPr>
    </w:p>
    <w:p w:rsidR="00DC5574" w:rsidRPr="00DC5574" w:rsidRDefault="00B2334E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/>
          <w:bCs/>
          <w:color w:val="000000"/>
          <w:spacing w:val="0"/>
          <w:sz w:val="24"/>
        </w:rPr>
      </w:pPr>
      <w:r w:rsidRPr="00B2334E">
        <w:rPr>
          <w:b/>
          <w:bCs/>
          <w:color w:val="000000"/>
          <w:spacing w:val="0"/>
          <w:sz w:val="24"/>
        </w:rPr>
        <w:t>PROFESSIONAL EXPERIENCE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color w:val="000000"/>
          <w:spacing w:val="0"/>
          <w:sz w:val="12"/>
          <w:u w:val="single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HARMAN 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– FARMINGTON HILLS, MI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ab/>
        <w:t xml:space="preserve">            DEC 2014 – TILL DATE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bCs/>
          <w:iCs/>
          <w:caps/>
          <w:color w:val="000000"/>
          <w:spacing w:val="0"/>
        </w:rPr>
      </w:pPr>
      <w:r w:rsidRPr="00DC5574">
        <w:rPr>
          <w:rFonts w:ascii="Arial Bold" w:hAnsi="Arial Bold"/>
          <w:b/>
          <w:bCs/>
          <w:iCs/>
          <w:caps/>
          <w:color w:val="000000"/>
          <w:spacing w:val="0"/>
        </w:rPr>
        <w:t>Sr. Software Engineer</w:t>
      </w:r>
      <w:r w:rsidR="00B2334E" w:rsidRPr="00B2334E">
        <w:rPr>
          <w:rFonts w:ascii="Arial Bold" w:hAnsi="Arial Bold"/>
          <w:b/>
          <w:bCs/>
          <w:iCs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iCs/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>Engineering Requirements for Apple Car play.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color w:val="000000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HONDA SILICON VALLEY LABS (HSVL)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MOUNTAIN VIEW, CA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M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AR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2013 – 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OCT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2014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Software Engineer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222222"/>
          <w:spacing w:val="0"/>
          <w:shd w:val="clear" w:color="auto" w:fill="FFFFFF"/>
        </w:rPr>
      </w:pPr>
      <w:r w:rsidRPr="00DC5574">
        <w:rPr>
          <w:bCs/>
          <w:iCs/>
          <w:color w:val="000000"/>
          <w:spacing w:val="0"/>
        </w:rPr>
        <w:t xml:space="preserve">Description:  </w:t>
      </w:r>
      <w:r w:rsidRPr="00DC5574">
        <w:rPr>
          <w:iCs/>
          <w:color w:val="222222"/>
          <w:spacing w:val="0"/>
          <w:shd w:val="clear" w:color="auto" w:fill="FFFFFF"/>
        </w:rPr>
        <w:t>Integration of Apple car play with HONDA HeadUnit</w:t>
      </w:r>
      <w:r w:rsidR="00B2334E">
        <w:rPr>
          <w:iCs/>
          <w:color w:val="222222"/>
          <w:spacing w:val="0"/>
          <w:shd w:val="clear" w:color="auto" w:fill="FFFFFF"/>
        </w:rPr>
        <w:t xml:space="preserve"> </w:t>
      </w:r>
      <w:r w:rsidRPr="00DC5574">
        <w:rPr>
          <w:iCs/>
          <w:color w:val="222222"/>
          <w:spacing w:val="0"/>
          <w:shd w:val="clear" w:color="auto" w:fill="FFFFFF"/>
        </w:rPr>
        <w:t xml:space="preserve">(Infotainment system) </w:t>
      </w:r>
      <w:r w:rsidR="00B2334E">
        <w:rPr>
          <w:iCs/>
          <w:color w:val="222222"/>
          <w:spacing w:val="0"/>
          <w:shd w:val="clear" w:color="auto" w:fill="FFFFFF"/>
        </w:rPr>
        <w:t>&amp;</w:t>
      </w:r>
      <w:r w:rsidRPr="00DC5574">
        <w:rPr>
          <w:iCs/>
          <w:color w:val="222222"/>
          <w:spacing w:val="0"/>
          <w:shd w:val="clear" w:color="auto" w:fill="FFFFFF"/>
        </w:rPr>
        <w:t xml:space="preserve"> impl</w:t>
      </w:r>
      <w:r w:rsidR="00B2334E">
        <w:rPr>
          <w:iCs/>
          <w:color w:val="222222"/>
          <w:spacing w:val="0"/>
          <w:shd w:val="clear" w:color="auto" w:fill="FFFFFF"/>
        </w:rPr>
        <w:t xml:space="preserve">ementation of UI for Head Unit </w:t>
      </w:r>
      <w:r w:rsidRPr="00DC5574">
        <w:rPr>
          <w:iCs/>
          <w:color w:val="222222"/>
          <w:spacing w:val="0"/>
          <w:shd w:val="clear" w:color="auto" w:fill="FFFFFF"/>
        </w:rPr>
        <w:t xml:space="preserve">(Panda Board, Nvidia </w:t>
      </w:r>
      <w:r w:rsidR="00B2334E">
        <w:rPr>
          <w:iCs/>
          <w:color w:val="222222"/>
          <w:spacing w:val="0"/>
          <w:shd w:val="clear" w:color="auto" w:fill="FFFFFF"/>
        </w:rPr>
        <w:t>J</w:t>
      </w:r>
      <w:r w:rsidRPr="00DC5574">
        <w:rPr>
          <w:iCs/>
          <w:color w:val="222222"/>
          <w:spacing w:val="0"/>
          <w:shd w:val="clear" w:color="auto" w:fill="FFFFFF"/>
        </w:rPr>
        <w:t>etson)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UI for HONDA Head unit IVI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(in-Vehicle-infotainment).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Integrated Apple car play stack with Honda IVI, worked on Audio ,HID, Command switch(using GPIO),Bluetooth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Implement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audio layer using GStreamer and ALSA</w:t>
      </w:r>
    </w:p>
    <w:p w:rsidR="00DC5574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Developed p</w:t>
      </w:r>
      <w:r w:rsidR="00DC5574" w:rsidRPr="00DC5574">
        <w:rPr>
          <w:spacing w:val="0"/>
        </w:rPr>
        <w:t xml:space="preserve">rototype </w:t>
      </w:r>
      <w:r w:rsidRPr="00B2334E">
        <w:rPr>
          <w:spacing w:val="0"/>
        </w:rPr>
        <w:t>of Android Wear in Honda car</w:t>
      </w:r>
    </w:p>
    <w:p w:rsidR="00B2334E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Debugg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OAA -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(Open Automotive Alliance).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Evaluat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Dynamic Test Tool (DT10).</w:t>
      </w:r>
    </w:p>
    <w:p w:rsidR="00B2334E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b/>
          <w:spacing w:val="0"/>
        </w:rPr>
        <w:t>Technologies/Frameworks:</w:t>
      </w:r>
      <w:r w:rsidRPr="00B2334E">
        <w:rPr>
          <w:spacing w:val="0"/>
        </w:rPr>
        <w:t xml:space="preserve"> C, C++, Qt, Linux (GStreamer, ALSA), Apple Car Play, OAA, Android Wear, IVI- in vehicle infotainment</w:t>
      </w:r>
    </w:p>
    <w:p w:rsidR="00DC5574" w:rsidRPr="00DC5574" w:rsidRDefault="00DC5574" w:rsidP="00DC5574">
      <w:pPr>
        <w:shd w:val="clear" w:color="auto" w:fill="FFFFFF"/>
        <w:spacing w:after="0"/>
        <w:ind w:left="720"/>
        <w:contextualSpacing w:val="0"/>
        <w:rPr>
          <w:iCs/>
          <w:color w:val="222222"/>
          <w:spacing w:val="0"/>
          <w:shd w:val="clear" w:color="auto" w:fill="FFFFFF"/>
        </w:rPr>
      </w:pPr>
    </w:p>
    <w:p w:rsidR="00B2334E" w:rsidRDefault="00B2334E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color w:val="000000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bCs/>
          <w:iCs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lastRenderedPageBreak/>
        <w:t>CISCO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- SAN JOSE, CA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>M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AY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2012 – J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AN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2013</w:t>
      </w:r>
      <w:r w:rsidRPr="00DC5574">
        <w:rPr>
          <w:rFonts w:ascii="Arial Bold" w:hAnsi="Arial Bold"/>
          <w:b/>
          <w:bCs/>
          <w:iCs/>
          <w:caps/>
          <w:color w:val="000000"/>
          <w:spacing w:val="0"/>
        </w:rPr>
        <w:t xml:space="preserve"> 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rFonts w:ascii="Arial Bold" w:hAnsi="Arial Bold"/>
          <w:b/>
          <w:bCs/>
          <w:iCs/>
          <w:caps/>
          <w:color w:val="000000"/>
          <w:spacing w:val="0"/>
        </w:rPr>
        <w:t>Software Engineer</w:t>
      </w:r>
      <w:r w:rsidR="00B2334E">
        <w:rPr>
          <w:bCs/>
          <w:iC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222222"/>
          <w:spacing w:val="0"/>
          <w:shd w:val="clear" w:color="auto" w:fill="FFFFFF"/>
        </w:rPr>
      </w:pPr>
      <w:r w:rsidRPr="00DC5574">
        <w:rPr>
          <w:bCs/>
          <w:iCs/>
          <w:color w:val="000000"/>
          <w:spacing w:val="0"/>
        </w:rPr>
        <w:t>Description:</w:t>
      </w:r>
      <w:r w:rsidR="00B2334E">
        <w:rPr>
          <w:bCs/>
          <w:iCs/>
          <w:color w:val="000000"/>
          <w:spacing w:val="0"/>
        </w:rPr>
        <w:t xml:space="preserve"> F</w:t>
      </w:r>
      <w:r w:rsidRPr="00DC5574">
        <w:rPr>
          <w:iCs/>
          <w:color w:val="222222"/>
          <w:spacing w:val="0"/>
          <w:shd w:val="clear" w:color="auto" w:fill="FFFFFF"/>
        </w:rPr>
        <w:t>PD Upgrades (Field Programmable Devices) for CISCO Carrier Grade Routers (Route Processor, Line Cards and Fabric Cards).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FPD Upgrade code for CISCO Carrier Grade Routers (CRS)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for CCC Module (Card Controller Chip).</w:t>
      </w:r>
    </w:p>
    <w:p w:rsidR="00DC5574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Provided</w:t>
      </w:r>
      <w:r w:rsidR="00DC5574" w:rsidRPr="00DC5574">
        <w:rPr>
          <w:spacing w:val="0"/>
        </w:rPr>
        <w:t xml:space="preserve"> ability to </w:t>
      </w:r>
      <w:r w:rsidRPr="00B2334E">
        <w:rPr>
          <w:spacing w:val="0"/>
        </w:rPr>
        <w:t>perform</w:t>
      </w:r>
      <w:r w:rsidR="00DC5574" w:rsidRPr="00DC5574">
        <w:rPr>
          <w:spacing w:val="0"/>
        </w:rPr>
        <w:t xml:space="preserve"> field upgrades </w:t>
      </w:r>
      <w:r w:rsidRPr="00B2334E">
        <w:rPr>
          <w:spacing w:val="0"/>
        </w:rPr>
        <w:t>via</w:t>
      </w:r>
      <w:r w:rsidR="00DC5574" w:rsidRPr="00DC5574">
        <w:rPr>
          <w:spacing w:val="0"/>
        </w:rPr>
        <w:t xml:space="preserve"> SPI flash </w:t>
      </w:r>
      <w:r w:rsidRPr="00B2334E">
        <w:rPr>
          <w:spacing w:val="0"/>
        </w:rPr>
        <w:t xml:space="preserve">feature </w:t>
      </w:r>
      <w:r w:rsidR="00DC5574" w:rsidRPr="00DC5574">
        <w:rPr>
          <w:spacing w:val="0"/>
        </w:rPr>
        <w:t>for Local (used PCI interfaces) and Remote Cards (using Ethernet Interfaces).</w:t>
      </w:r>
    </w:p>
    <w:p w:rsidR="00DC5574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 xml:space="preserve">Upgraded </w:t>
      </w:r>
      <w:r w:rsidR="00DC5574" w:rsidRPr="00DC5574">
        <w:rPr>
          <w:spacing w:val="0"/>
        </w:rPr>
        <w:t>FPGA, PON and Switch images on Cisco Route Processor, Line Cards and Fabric Cards.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Unit testing and Smoke testing on Fully Loaded Chassis. Bug fixing in CCC driver. Implementation of CLIs.</w:t>
      </w:r>
    </w:p>
    <w:p w:rsidR="00B2334E" w:rsidRPr="00B2334E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iCs/>
          <w:color w:val="000000"/>
          <w:spacing w:val="0"/>
        </w:rPr>
      </w:pPr>
      <w:r w:rsidRPr="00B2334E">
        <w:rPr>
          <w:b/>
          <w:spacing w:val="0"/>
        </w:rPr>
        <w:t>Technology framework:</w:t>
      </w:r>
      <w:r w:rsidRPr="00B2334E">
        <w:rPr>
          <w:spacing w:val="0"/>
        </w:rPr>
        <w:t xml:space="preserve"> C, Linux, GDB, (Hardware used-CISCO CRS Chassis).</w:t>
      </w:r>
      <w:r w:rsidRPr="00B2334E">
        <w:rPr>
          <w:iCs/>
          <w:color w:val="000000"/>
          <w:spacing w:val="0"/>
        </w:rPr>
        <w:tab/>
      </w:r>
    </w:p>
    <w:p w:rsidR="00B2334E" w:rsidRPr="00DC5574" w:rsidRDefault="00B2334E" w:rsidP="00B233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 w:val="0"/>
        <w:rPr>
          <w:color w:val="222222"/>
          <w:spacing w:val="0"/>
        </w:rPr>
      </w:pPr>
    </w:p>
    <w:p w:rsidR="00DC5574" w:rsidRPr="00DC5574" w:rsidRDefault="00DC5574" w:rsidP="00DC5574">
      <w:pPr>
        <w:shd w:val="clear" w:color="auto" w:fill="FFFFFF"/>
        <w:spacing w:after="0"/>
        <w:ind w:left="720"/>
        <w:contextualSpacing w:val="0"/>
        <w:rPr>
          <w:color w:val="222222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SONY MOBILE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- REDWOOD CITY, CA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>S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EP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2011 – A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PR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2012 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Software Engineer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>Description:</w:t>
      </w:r>
      <w:r w:rsidR="00B2334E">
        <w:rPr>
          <w:bCs/>
          <w:iCs/>
          <w:color w:val="000000"/>
          <w:spacing w:val="0"/>
        </w:rPr>
        <w:t xml:space="preserve"> </w:t>
      </w:r>
      <w:r w:rsidRPr="00DC5574">
        <w:rPr>
          <w:iCs/>
          <w:color w:val="000000"/>
          <w:spacing w:val="0"/>
        </w:rPr>
        <w:t xml:space="preserve">Investigating and Bug fixing on Sony Ericsson Android devices.   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Investigated and fixed bugs related to AT&amp;T hotspot specification requirements.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Triage</w:t>
      </w:r>
      <w:r w:rsidR="00B2334E" w:rsidRPr="00B2334E">
        <w:rPr>
          <w:spacing w:val="0"/>
        </w:rPr>
        <w:t>d</w:t>
      </w:r>
      <w:r w:rsidRPr="00DC5574">
        <w:rPr>
          <w:spacing w:val="0"/>
        </w:rPr>
        <w:t xml:space="preserve"> and debugg</w:t>
      </w:r>
      <w:r w:rsidR="00B2334E" w:rsidRPr="00B2334E">
        <w:rPr>
          <w:spacing w:val="0"/>
        </w:rPr>
        <w:t xml:space="preserve">ed stability problems </w:t>
      </w:r>
      <w:r w:rsidRPr="00DC5574">
        <w:rPr>
          <w:spacing w:val="0"/>
        </w:rPr>
        <w:t>identified by test teams.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Verif</w:t>
      </w:r>
      <w:r w:rsidR="00B2334E" w:rsidRPr="00B2334E">
        <w:rPr>
          <w:spacing w:val="0"/>
        </w:rPr>
        <w:t>ied</w:t>
      </w:r>
      <w:r w:rsidRPr="00DC5574">
        <w:rPr>
          <w:spacing w:val="0"/>
        </w:rPr>
        <w:t xml:space="preserve"> and propagat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fixes for software failures.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</w:t>
      </w:r>
      <w:r w:rsidR="00B2334E">
        <w:rPr>
          <w:spacing w:val="0"/>
        </w:rPr>
        <w:t>a</w:t>
      </w:r>
      <w:r w:rsidRPr="00DC5574">
        <w:rPr>
          <w:spacing w:val="0"/>
        </w:rPr>
        <w:t>utomated test scripts.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Underst</w:t>
      </w:r>
      <w:r w:rsidR="00B2334E" w:rsidRPr="00B2334E">
        <w:rPr>
          <w:spacing w:val="0"/>
        </w:rPr>
        <w:t xml:space="preserve">ood </w:t>
      </w:r>
      <w:r w:rsidRPr="00DC5574">
        <w:rPr>
          <w:spacing w:val="0"/>
        </w:rPr>
        <w:t xml:space="preserve">Android frame works Audio Flinger and Stagefright. 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Analyzed Android Audio (Audio Flinger and ALSA) stack.</w:t>
      </w:r>
    </w:p>
    <w:p w:rsidR="00B2334E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b/>
          <w:spacing w:val="0"/>
        </w:rPr>
        <w:t>Technology framework:</w:t>
      </w:r>
      <w:r w:rsidRPr="00DC5574">
        <w:rPr>
          <w:spacing w:val="0"/>
        </w:rPr>
        <w:t xml:space="preserve"> Android, C, C++, Git, Adb, Clear Quest, Qualcomms MSM chipset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contextualSpacing w:val="0"/>
        <w:rPr>
          <w:bCs/>
          <w:color w:val="000000"/>
          <w:spacing w:val="0"/>
          <w:u w:val="single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TASER Int.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SANTA BARBARA, CA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O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CT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2009 – A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UG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2011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iC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Linux Developer</w:t>
      </w:r>
      <w:r w:rsidR="00B2334E">
        <w:rPr>
          <w:bCs/>
          <w:iC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 xml:space="preserve">Description:    </w:t>
      </w:r>
      <w:r w:rsidRPr="00DC5574">
        <w:rPr>
          <w:iCs/>
          <w:color w:val="000000"/>
          <w:spacing w:val="0"/>
        </w:rPr>
        <w:t>Development of Axon Controller and integration with middleware of Linux open</w:t>
      </w:r>
      <w:r w:rsidR="00B2334E">
        <w:rPr>
          <w:iCs/>
          <w:color w:val="000000"/>
          <w:spacing w:val="0"/>
        </w:rPr>
        <w:t xml:space="preserve"> </w:t>
      </w:r>
      <w:r w:rsidRPr="00DC5574">
        <w:rPr>
          <w:iCs/>
          <w:color w:val="000000"/>
          <w:spacing w:val="0"/>
        </w:rPr>
        <w:t>source frameworks/libraries (Gstreamer, boost</w:t>
      </w:r>
      <w:r w:rsidR="00B2334E">
        <w:rPr>
          <w:iCs/>
          <w:color w:val="000000"/>
          <w:spacing w:val="0"/>
        </w:rPr>
        <w:t>,</w:t>
      </w:r>
      <w:r w:rsidRPr="00DC5574">
        <w:rPr>
          <w:iCs/>
          <w:color w:val="000000"/>
          <w:spacing w:val="0"/>
        </w:rPr>
        <w:t xml:space="preserve"> </w:t>
      </w:r>
      <w:r w:rsidR="00B2334E">
        <w:rPr>
          <w:iCs/>
          <w:color w:val="000000"/>
          <w:spacing w:val="0"/>
        </w:rPr>
        <w:t>C</w:t>
      </w:r>
      <w:r w:rsidRPr="00DC5574">
        <w:rPr>
          <w:iCs/>
          <w:color w:val="000000"/>
          <w:spacing w:val="0"/>
        </w:rPr>
        <w:t>++) for</w:t>
      </w:r>
      <w:r w:rsidR="00B2334E">
        <w:rPr>
          <w:iCs/>
          <w:color w:val="000000"/>
          <w:spacing w:val="0"/>
        </w:rPr>
        <w:t xml:space="preserve"> </w:t>
      </w:r>
      <w:r w:rsidRPr="00DC5574">
        <w:rPr>
          <w:iCs/>
          <w:color w:val="000000"/>
          <w:spacing w:val="0"/>
        </w:rPr>
        <w:t>OMAP3530 based device (AXON).</w:t>
      </w:r>
      <w:r w:rsidRPr="00DC5574">
        <w:rPr>
          <w:color w:val="000000"/>
          <w:spacing w:val="0"/>
        </w:rPr>
        <w:t xml:space="preserve"> 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Add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new features for Axon controller</w:t>
      </w:r>
      <w:r w:rsidR="00B2334E" w:rsidRPr="00B2334E">
        <w:rPr>
          <w:spacing w:val="0"/>
        </w:rPr>
        <w:t>, w</w:t>
      </w:r>
      <w:r w:rsidRPr="00DC5574">
        <w:rPr>
          <w:spacing w:val="0"/>
        </w:rPr>
        <w:t>hich control</w:t>
      </w:r>
      <w:r w:rsidR="00B2334E" w:rsidRPr="00B2334E">
        <w:rPr>
          <w:spacing w:val="0"/>
        </w:rPr>
        <w:t xml:space="preserve">led </w:t>
      </w:r>
      <w:r w:rsidRPr="00DC5574">
        <w:rPr>
          <w:spacing w:val="0"/>
        </w:rPr>
        <w:t>and handle</w:t>
      </w:r>
      <w:r w:rsidR="00B2334E" w:rsidRPr="00B2334E">
        <w:rPr>
          <w:spacing w:val="0"/>
        </w:rPr>
        <w:t>d</w:t>
      </w:r>
      <w:r w:rsidRPr="00DC5574">
        <w:rPr>
          <w:spacing w:val="0"/>
        </w:rPr>
        <w:t xml:space="preserve"> event between GUI and Axon DVR (Digital Video recorder).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Customiz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and Set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up Open Embedded Build system with Angstrom distro on Linux (Ubuntu) from scratch</w:t>
      </w:r>
      <w:r w:rsidR="00B2334E" w:rsidRPr="00B2334E">
        <w:rPr>
          <w:spacing w:val="0"/>
        </w:rPr>
        <w:t>;</w:t>
      </w:r>
      <w:r w:rsidRPr="00DC5574">
        <w:rPr>
          <w:spacing w:val="0"/>
        </w:rPr>
        <w:t xml:space="preserve"> used Linux ker</w:t>
      </w:r>
      <w:r w:rsidR="00B2334E" w:rsidRPr="00B2334E">
        <w:rPr>
          <w:spacing w:val="0"/>
        </w:rPr>
        <w:t>nel 2.6.22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shell scripts for unit testing and long duration test using Shell scripts.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Profil</w:t>
      </w:r>
      <w:r w:rsidR="00B2334E" w:rsidRPr="00B2334E">
        <w:rPr>
          <w:spacing w:val="0"/>
        </w:rPr>
        <w:t xml:space="preserve">ed </w:t>
      </w:r>
      <w:r w:rsidRPr="00DC5574">
        <w:rPr>
          <w:spacing w:val="0"/>
        </w:rPr>
        <w:t>Axon Controller using Valgrind.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Port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Axon controller to Qt (on Linux).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Set</w:t>
      </w:r>
      <w:r w:rsidR="00B2334E" w:rsidRPr="00B2334E">
        <w:rPr>
          <w:spacing w:val="0"/>
        </w:rPr>
        <w:t xml:space="preserve"> </w:t>
      </w:r>
      <w:r w:rsidRPr="00DC5574">
        <w:rPr>
          <w:spacing w:val="0"/>
        </w:rPr>
        <w:t>up of build and wr</w:t>
      </w:r>
      <w:r w:rsidR="00B2334E" w:rsidRPr="00B2334E">
        <w:rPr>
          <w:spacing w:val="0"/>
        </w:rPr>
        <w:t>ote</w:t>
      </w:r>
      <w:r w:rsidRPr="00DC5574">
        <w:rPr>
          <w:spacing w:val="0"/>
        </w:rPr>
        <w:t xml:space="preserve"> build system scripts</w:t>
      </w:r>
    </w:p>
    <w:p w:rsidR="00DC5574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Performed bug f</w:t>
      </w:r>
      <w:r w:rsidR="00DC5574" w:rsidRPr="00DC5574">
        <w:rPr>
          <w:spacing w:val="0"/>
        </w:rPr>
        <w:t>ixing for Axon Controller.</w:t>
      </w:r>
      <w:r w:rsidRPr="00B2334E">
        <w:rPr>
          <w:spacing w:val="0"/>
        </w:rPr>
        <w:t xml:space="preserve"> </w:t>
      </w:r>
      <w:r w:rsidR="00DC5574" w:rsidRPr="00DC5574">
        <w:rPr>
          <w:spacing w:val="0"/>
        </w:rPr>
        <w:t>Test</w:t>
      </w:r>
      <w:r w:rsidRPr="00B2334E">
        <w:rPr>
          <w:spacing w:val="0"/>
        </w:rPr>
        <w:t>ed</w:t>
      </w:r>
      <w:r w:rsidR="00DC5574" w:rsidRPr="00DC5574">
        <w:rPr>
          <w:spacing w:val="0"/>
        </w:rPr>
        <w:t xml:space="preserve"> automation of AXON and DVR.</w:t>
      </w:r>
    </w:p>
    <w:p w:rsidR="00B2334E" w:rsidRPr="00B2334E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Performed a</w:t>
      </w:r>
      <w:r w:rsidR="00DC5574" w:rsidRPr="00DC5574">
        <w:rPr>
          <w:spacing w:val="0"/>
        </w:rPr>
        <w:t>naly</w:t>
      </w:r>
      <w:r w:rsidRPr="00B2334E">
        <w:rPr>
          <w:spacing w:val="0"/>
        </w:rPr>
        <w:t>sis</w:t>
      </w:r>
      <w:r w:rsidR="00DC5574" w:rsidRPr="00DC5574">
        <w:rPr>
          <w:spacing w:val="0"/>
        </w:rPr>
        <w:t xml:space="preserve"> using Linux audio driver (ALSA) on AxonDVR. 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Implement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UI using Android.</w:t>
      </w:r>
    </w:p>
    <w:p w:rsidR="00B2334E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bCs/>
          <w:color w:val="000000"/>
          <w:spacing w:val="0"/>
          <w:u w:val="single"/>
        </w:rPr>
      </w:pPr>
      <w:r w:rsidRPr="00DC5574">
        <w:rPr>
          <w:b/>
          <w:spacing w:val="0"/>
        </w:rPr>
        <w:t>Technology framework:</w:t>
      </w:r>
      <w:r w:rsidRPr="00DC5574">
        <w:rPr>
          <w:spacing w:val="0"/>
        </w:rPr>
        <w:t xml:space="preserve"> Linux, Boost, C++, git, gdb, Glibc, svn, Shell programming, OpenEmbedded</w:t>
      </w:r>
      <w:r w:rsidRPr="00B2334E">
        <w:rPr>
          <w:spacing w:val="0"/>
        </w:rPr>
        <w:t xml:space="preserve"> </w:t>
      </w:r>
      <w:r w:rsidRPr="00DC5574">
        <w:rPr>
          <w:spacing w:val="0"/>
        </w:rPr>
        <w:t>(Angstrom distribution), D-Bus,</w:t>
      </w:r>
      <w:r w:rsidRPr="00B2334E">
        <w:rPr>
          <w:spacing w:val="0"/>
        </w:rPr>
        <w:t xml:space="preserve"> G</w:t>
      </w:r>
      <w:r w:rsidRPr="00DC5574">
        <w:rPr>
          <w:spacing w:val="0"/>
        </w:rPr>
        <w:t>streamer, Alsa, TI OMAP3530, Qt, CodeSourcery, busy box</w:t>
      </w:r>
      <w:r w:rsidRPr="00DC5574">
        <w:rPr>
          <w:iCs/>
          <w:color w:val="000000"/>
          <w:spacing w:val="0"/>
        </w:rPr>
        <w:t>, mpeg4, Jira, Android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contextualSpacing w:val="0"/>
        <w:rPr>
          <w:bCs/>
          <w:color w:val="000000"/>
          <w:spacing w:val="0"/>
          <w:u w:val="single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SONY ERICSSON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REDWOOD CITY, CA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J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UN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2009 –</w:t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O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CT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2009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MIB Engineer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>Description:</w:t>
      </w:r>
      <w:r w:rsidR="00B2334E">
        <w:rPr>
          <w:bCs/>
          <w:iCs/>
          <w:color w:val="000000"/>
          <w:spacing w:val="0"/>
        </w:rPr>
        <w:t xml:space="preserve"> </w:t>
      </w:r>
      <w:r w:rsidRPr="00DC5574">
        <w:rPr>
          <w:iCs/>
          <w:color w:val="000000"/>
          <w:spacing w:val="0"/>
        </w:rPr>
        <w:t xml:space="preserve">Bug fixing and investigating into performance issue related to Xperia2 device.   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Identified bugs and performance</w:t>
      </w:r>
      <w:r w:rsidR="00B2334E" w:rsidRPr="00B2334E">
        <w:rPr>
          <w:spacing w:val="0"/>
        </w:rPr>
        <w:t>-</w:t>
      </w:r>
      <w:r w:rsidRPr="00DC5574">
        <w:rPr>
          <w:spacing w:val="0"/>
        </w:rPr>
        <w:t>related issues with third party applications like camera rotation performance, delay in receiving mail from Xperia mail client, device power consumption, and stability related issues.</w:t>
      </w:r>
    </w:p>
    <w:p w:rsidR="00DC5574" w:rsidRPr="00B2334E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Tested</w:t>
      </w:r>
      <w:r w:rsidR="00DC5574" w:rsidRPr="00DC5574">
        <w:rPr>
          <w:spacing w:val="0"/>
        </w:rPr>
        <w:t xml:space="preserve"> Xperia application using Windows CE tools (CEDebugger,</w:t>
      </w:r>
      <w:r w:rsidRPr="00B2334E">
        <w:rPr>
          <w:spacing w:val="0"/>
        </w:rPr>
        <w:t xml:space="preserve"> </w:t>
      </w:r>
      <w:r w:rsidR="00DC5574" w:rsidRPr="00DC5574">
        <w:rPr>
          <w:spacing w:val="0"/>
        </w:rPr>
        <w:t>Device health,</w:t>
      </w:r>
      <w:r w:rsidRPr="00B2334E">
        <w:rPr>
          <w:spacing w:val="0"/>
        </w:rPr>
        <w:t xml:space="preserve"> </w:t>
      </w:r>
      <w:r w:rsidR="00DC5574" w:rsidRPr="00DC5574">
        <w:rPr>
          <w:spacing w:val="0"/>
        </w:rPr>
        <w:t>Application verifier</w:t>
      </w:r>
      <w:r w:rsidRPr="00B2334E">
        <w:rPr>
          <w:spacing w:val="0"/>
        </w:rPr>
        <w:t>)</w:t>
      </w:r>
      <w:r w:rsidR="00DC5574" w:rsidRPr="00DC5574">
        <w:rPr>
          <w:spacing w:val="0"/>
        </w:rPr>
        <w:t xml:space="preserve">   </w:t>
      </w:r>
    </w:p>
    <w:p w:rsidR="00B2334E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b/>
          <w:spacing w:val="0"/>
        </w:rPr>
        <w:t>Technology framework:</w:t>
      </w:r>
      <w:r w:rsidRPr="00DC5574">
        <w:rPr>
          <w:spacing w:val="0"/>
        </w:rPr>
        <w:t xml:space="preserve"> Windows Mobile 6.5, Windows Ce tools (CEDebugger, Device health, Application verifier)</w:t>
      </w:r>
      <w:r w:rsidRPr="00DC5574">
        <w:rPr>
          <w:spacing w:val="0"/>
        </w:rPr>
        <w:tab/>
      </w:r>
    </w:p>
    <w:p w:rsidR="00DC5574" w:rsidRPr="00DC5574" w:rsidRDefault="00DC5574" w:rsidP="00B2334E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SAMSUNG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DALLAS, TX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>S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EP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2008 –</w:t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J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UN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2009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Software Engineer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 xml:space="preserve">Description:  </w:t>
      </w:r>
      <w:r w:rsidRPr="00DC5574">
        <w:rPr>
          <w:iCs/>
          <w:color w:val="000000"/>
          <w:spacing w:val="0"/>
        </w:rPr>
        <w:t xml:space="preserve">This project is aimed Analysis of open source Multimedia frameworks like GStreamer, Phenon (Linux) and providing a Multimedia Framework for Samsung mobile phones and Porting of OMA DM stack on to WPP platform.   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Proposed Multimedia framework.</w:t>
      </w:r>
    </w:p>
    <w:p w:rsidR="00DC5574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spacing w:val="0"/>
        </w:rPr>
        <w:t>Presented</w:t>
      </w:r>
      <w:r w:rsidR="00DC5574" w:rsidRPr="00DC5574">
        <w:rPr>
          <w:spacing w:val="0"/>
        </w:rPr>
        <w:t xml:space="preserve"> High Level Design document.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lastRenderedPageBreak/>
        <w:t xml:space="preserve">Developed/Implemented HTTP interface layer for OMA DM. 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Underst</w:t>
      </w:r>
      <w:r w:rsidR="00B2334E" w:rsidRPr="00B2334E">
        <w:rPr>
          <w:spacing w:val="0"/>
        </w:rPr>
        <w:t>ood</w:t>
      </w:r>
      <w:r w:rsidRPr="00DC5574">
        <w:rPr>
          <w:spacing w:val="0"/>
        </w:rPr>
        <w:t xml:space="preserve"> various Multimedia frameworks like OpenMAX, gStreamer and DirectShow.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Underst</w:t>
      </w:r>
      <w:r w:rsidR="00B2334E" w:rsidRPr="00B2334E">
        <w:rPr>
          <w:spacing w:val="0"/>
        </w:rPr>
        <w:t>ood</w:t>
      </w:r>
      <w:r w:rsidRPr="00DC5574">
        <w:rPr>
          <w:spacing w:val="0"/>
        </w:rPr>
        <w:t xml:space="preserve"> SHP and WPP platforms of Samsung and Qualcomms CMX Interfaces. 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Participated in code reviews of Common Database.Porting of OMA DM on to Samsungs WPP platform.</w:t>
      </w:r>
    </w:p>
    <w:p w:rsidR="00B2334E" w:rsidRPr="00DC5574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b/>
          <w:spacing w:val="0"/>
        </w:rPr>
        <w:t>Technology framework:</w:t>
      </w:r>
      <w:r w:rsidRPr="00DC5574">
        <w:rPr>
          <w:spacing w:val="0"/>
        </w:rPr>
        <w:t xml:space="preserve"> C++, Phenon (in Linux), OpenMAX IL, OpenMAX AL, Qualcomms CMX APIs,</w:t>
      </w:r>
      <w:r w:rsidRPr="00B2334E">
        <w:rPr>
          <w:spacing w:val="0"/>
        </w:rPr>
        <w:t xml:space="preserve"> </w:t>
      </w:r>
      <w:r w:rsidRPr="00DC5574">
        <w:rPr>
          <w:spacing w:val="0"/>
        </w:rPr>
        <w:t>WPP, SHP, Clearcase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color w:val="000000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VIDRUNNER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BLACKSBURG, VA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M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AY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2008 –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S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EP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2008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Software Engineer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iCs/>
          <w:color w:val="000000"/>
          <w:spacing w:val="0"/>
        </w:rPr>
      </w:pPr>
      <w:r w:rsidRPr="00DC5574">
        <w:rPr>
          <w:bCs/>
          <w:iCs/>
          <w:color w:val="000000"/>
          <w:spacing w:val="0"/>
        </w:rPr>
        <w:t>Description:</w:t>
      </w:r>
      <w:r w:rsidR="00B2334E">
        <w:rPr>
          <w:bCs/>
          <w:iCs/>
          <w:color w:val="000000"/>
          <w:spacing w:val="0"/>
        </w:rPr>
        <w:t xml:space="preserve"> V</w:t>
      </w:r>
      <w:r w:rsidRPr="00DC5574">
        <w:rPr>
          <w:iCs/>
          <w:color w:val="000000"/>
          <w:spacing w:val="0"/>
        </w:rPr>
        <w:t xml:space="preserve">idrunner is a peer to peer mobile video streaming application and service that allows mobile phone users to stream live video to multiple simultaneous users on other mobile devices or PCs. </w:t>
      </w:r>
    </w:p>
    <w:p w:rsidR="00B2334E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Design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and Implement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UI.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various UI screens like video viewer and video recorder, splash screens, context help, customized skins, animated message box, settings list for Vidrunner product.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Optimiz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given code to increase performance.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Debugg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and test</w:t>
      </w:r>
      <w:r w:rsidR="00B2334E" w:rsidRPr="00B2334E">
        <w:rPr>
          <w:spacing w:val="0"/>
        </w:rPr>
        <w:t>ed</w:t>
      </w:r>
      <w:r w:rsidRPr="00DC5574">
        <w:rPr>
          <w:spacing w:val="0"/>
        </w:rPr>
        <w:t xml:space="preserve"> on different screen devices.</w:t>
      </w:r>
    </w:p>
    <w:p w:rsidR="00B2334E" w:rsidRPr="00B2334E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B2334E">
        <w:rPr>
          <w:b/>
          <w:spacing w:val="0"/>
        </w:rPr>
        <w:t>Technology framework:</w:t>
      </w:r>
      <w:r w:rsidRPr="00B2334E">
        <w:rPr>
          <w:spacing w:val="0"/>
        </w:rPr>
        <w:t xml:space="preserve"> Symbian (S60, Carbide C++, Symbian UI designer, C++, Devices used: N95 &amp; N95 8 GB</w:t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color w:val="000000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CSXPERTS Ltd.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RICHMOND, VA</w:t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D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EC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2007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- A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PR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2008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Sr. Software Engineer 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bCs/>
          <w:iCs/>
          <w:spacing w:val="0"/>
        </w:rPr>
        <w:t>Description:</w:t>
      </w:r>
      <w:r w:rsidR="00B2334E">
        <w:rPr>
          <w:bCs/>
          <w:iCs/>
          <w:spacing w:val="0"/>
        </w:rPr>
        <w:t xml:space="preserve"> </w:t>
      </w:r>
      <w:r w:rsidRPr="00DC5574">
        <w:rPr>
          <w:spacing w:val="0"/>
        </w:rPr>
        <w:t xml:space="preserve">Aim of this project </w:t>
      </w:r>
      <w:r w:rsidR="00B2334E">
        <w:rPr>
          <w:spacing w:val="0"/>
        </w:rPr>
        <w:t>was</w:t>
      </w:r>
      <w:r w:rsidRPr="00DC5574">
        <w:rPr>
          <w:spacing w:val="0"/>
        </w:rPr>
        <w:t xml:space="preserve"> to provide a parser tool for the Simple Content Format.</w:t>
      </w:r>
    </w:p>
    <w:p w:rsidR="00DC5574" w:rsidRPr="00DC5574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Created SCF writer and Parser tool using XML and win32 SDK.</w:t>
      </w:r>
    </w:p>
    <w:p w:rsidR="00DC5574" w:rsidRPr="00B2334E" w:rsidRDefault="00DC5574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UI to display SCF parsed data and create</w:t>
      </w:r>
      <w:r w:rsidR="00B2334E" w:rsidRPr="00B2334E">
        <w:rPr>
          <w:spacing w:val="0"/>
        </w:rPr>
        <w:t>d</w:t>
      </w:r>
      <w:r w:rsidRPr="00DC5574">
        <w:rPr>
          <w:spacing w:val="0"/>
        </w:rPr>
        <w:t xml:space="preserve"> Installation package for SFC parser tool.</w:t>
      </w:r>
    </w:p>
    <w:p w:rsidR="00B2334E" w:rsidRPr="00B2334E" w:rsidRDefault="00B2334E" w:rsidP="00B2334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iCs/>
          <w:color w:val="000000"/>
          <w:spacing w:val="0"/>
        </w:rPr>
      </w:pPr>
      <w:r w:rsidRPr="00B2334E">
        <w:rPr>
          <w:b/>
          <w:spacing w:val="0"/>
        </w:rPr>
        <w:t>Technology framework:</w:t>
      </w:r>
      <w:r>
        <w:rPr>
          <w:spacing w:val="0"/>
        </w:rPr>
        <w:t xml:space="preserve"> </w:t>
      </w:r>
      <w:r w:rsidRPr="00B2334E">
        <w:rPr>
          <w:spacing w:val="0"/>
        </w:rPr>
        <w:t>Win32 API, C++, Microsoft Visual Studio 2005, SCF, XML.</w:t>
      </w:r>
      <w:r w:rsidRPr="00B2334E">
        <w:rPr>
          <w:iCs/>
          <w:color w:val="000000"/>
          <w:spacing w:val="0"/>
        </w:rPr>
        <w:tab/>
      </w:r>
    </w:p>
    <w:p w:rsidR="00DC5574" w:rsidRPr="00DC5574" w:rsidRDefault="00DC5574" w:rsidP="00DC557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color w:val="000000"/>
          <w:spacing w:val="0"/>
        </w:rPr>
      </w:pP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INTERVIDEO 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>- JAPAN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 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B2334E">
        <w:rPr>
          <w:rFonts w:ascii="Arial Bold" w:hAnsi="Arial Bold"/>
          <w:b/>
          <w:caps/>
          <w:color w:val="000000"/>
          <w:spacing w:val="0"/>
        </w:rPr>
        <w:t xml:space="preserve"> 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>S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EP </w:t>
      </w:r>
      <w:r w:rsidRPr="00DC5574">
        <w:rPr>
          <w:rFonts w:ascii="Arial Bold" w:hAnsi="Arial Bold"/>
          <w:b/>
          <w:caps/>
          <w:color w:val="000000"/>
          <w:spacing w:val="0"/>
        </w:rPr>
        <w:t>2006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 – </w:t>
      </w:r>
      <w:r w:rsidRPr="00DC5574">
        <w:rPr>
          <w:rFonts w:ascii="Arial Bold" w:hAnsi="Arial Bold"/>
          <w:b/>
          <w:caps/>
          <w:color w:val="000000"/>
          <w:spacing w:val="0"/>
        </w:rPr>
        <w:t>O</w:t>
      </w:r>
      <w:r w:rsidR="00B2334E" w:rsidRPr="00B2334E">
        <w:rPr>
          <w:rFonts w:ascii="Arial Bold" w:hAnsi="Arial Bold"/>
          <w:b/>
          <w:caps/>
          <w:color w:val="000000"/>
          <w:spacing w:val="0"/>
        </w:rPr>
        <w:t xml:space="preserve">CT </w:t>
      </w:r>
      <w:r w:rsidRPr="00DC5574">
        <w:rPr>
          <w:rFonts w:ascii="Arial Bold" w:hAnsi="Arial Bold"/>
          <w:b/>
          <w:caps/>
          <w:color w:val="000000"/>
          <w:spacing w:val="0"/>
        </w:rPr>
        <w:t>2007</w:t>
      </w:r>
    </w:p>
    <w:p w:rsidR="00DC5574" w:rsidRPr="00DC5574" w:rsidRDefault="00DC5574" w:rsidP="00B2334E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iC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Software Engineer</w:t>
      </w:r>
      <w:r w:rsidR="00B2334E">
        <w:rPr>
          <w:bCs/>
          <w:iCs/>
          <w:spacing w:val="0"/>
        </w:rPr>
        <w:t xml:space="preserve">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bCs/>
          <w:iCs/>
          <w:spacing w:val="0"/>
        </w:rPr>
        <w:t xml:space="preserve">Description:  </w:t>
      </w:r>
      <w:r w:rsidRPr="00DC5574">
        <w:rPr>
          <w:spacing w:val="0"/>
        </w:rPr>
        <w:t>Faith Audio Engine is a product of Faith Inc.</w:t>
      </w:r>
      <w:r w:rsidR="00FD03DC">
        <w:rPr>
          <w:spacing w:val="0"/>
        </w:rPr>
        <w:t xml:space="preserve"> </w:t>
      </w:r>
      <w:r w:rsidRPr="00DC5574">
        <w:rPr>
          <w:spacing w:val="0"/>
        </w:rPr>
        <w:t xml:space="preserve">It provides support for Synthesis, Playback and Recording of Audio file formats like (midi, smf, xmf, i-melody, adpcm, smaf and AMR).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Audio Playback Interface on Windows mobile and Linux.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Designed and Developed UI to test Audio engine as standalone application.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Integrated Audio Engine with playback Interface.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Implemented Synthesizer as DirectShow Transformation filters and made Compatible to Windows Media Player.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Developed Audio Recording Application on Smart Phone 2003 and Pocket PC.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Provided same as direct show Source filter with AMR encoder.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Optimized AMR encoder by converting part of code to ARM assembly.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Ported audio synthesizer and implemented player application on NOMADIK and Arcsoft SDKs. 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Integrated surround and equalizer effects into audio engine.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Created test application to test Audio Engine and entire stack.</w:t>
      </w:r>
    </w:p>
    <w:p w:rsidR="00DC5574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multi-client chat application using sockets in Linux.Study of Direct Show architecture.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b/>
          <w:spacing w:val="0"/>
        </w:rPr>
        <w:t>Technology framework:</w:t>
      </w:r>
      <w:r w:rsidRPr="00FD03DC">
        <w:rPr>
          <w:spacing w:val="0"/>
        </w:rPr>
        <w:t xml:space="preserve">  Linux, Windows Mobile, Direct-X(Direct show), PlatForm Sdk, Windows CE, Pocket PC, Smart Phone, ARM assembly, NOMADIK and Arcsoft SDKs, UNIX sockets, V-Tune performance analyzer,  C++.  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bCs/>
          <w:iCs/>
          <w:spacing w:val="0"/>
        </w:rPr>
      </w:pPr>
      <w:r w:rsidRPr="00FD03DC">
        <w:rPr>
          <w:b/>
          <w:spacing w:val="0"/>
        </w:rPr>
        <w:t>Devices used</w:t>
      </w:r>
      <w:r w:rsidRPr="00FD03DC">
        <w:rPr>
          <w:b/>
          <w:spacing w:val="0"/>
        </w:rPr>
        <w:t>:</w:t>
      </w:r>
      <w:r w:rsidRPr="00FD03DC">
        <w:rPr>
          <w:spacing w:val="0"/>
        </w:rPr>
        <w:t xml:space="preserve"> WS</w:t>
      </w:r>
      <w:r w:rsidRPr="00FD03DC">
        <w:rPr>
          <w:spacing w:val="0"/>
        </w:rPr>
        <w:t>3 (sharp), Dopod</w:t>
      </w:r>
      <w:r w:rsidRPr="00FD03DC">
        <w:rPr>
          <w:spacing w:val="0"/>
        </w:rPr>
        <w:t xml:space="preserve"> </w:t>
      </w:r>
      <w:r w:rsidRPr="00FD03DC">
        <w:rPr>
          <w:spacing w:val="0"/>
        </w:rPr>
        <w:t>(HTC), BenQ</w:t>
      </w:r>
    </w:p>
    <w:p w:rsidR="00FD03DC" w:rsidRPr="00DC5574" w:rsidRDefault="00FD03DC" w:rsidP="00FD03DC">
      <w:pPr>
        <w:widowControl w:val="0"/>
        <w:autoSpaceDE w:val="0"/>
        <w:autoSpaceDN w:val="0"/>
        <w:adjustRightInd w:val="0"/>
        <w:spacing w:after="0" w:line="240" w:lineRule="auto"/>
        <w:ind w:left="450"/>
        <w:contextualSpacing w:val="0"/>
        <w:rPr>
          <w:color w:val="000000"/>
          <w:spacing w:val="0"/>
        </w:rPr>
      </w:pP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TEXAS INSTRUMENTS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- JAPAN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FD03DC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>A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PR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2006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– </w:t>
      </w:r>
      <w:r w:rsidRPr="00DC5574">
        <w:rPr>
          <w:rFonts w:ascii="Arial Bold" w:hAnsi="Arial Bold"/>
          <w:b/>
          <w:caps/>
          <w:color w:val="000000"/>
          <w:spacing w:val="0"/>
        </w:rPr>
        <w:t>S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EP </w:t>
      </w:r>
      <w:r w:rsidRPr="00DC5574">
        <w:rPr>
          <w:rFonts w:ascii="Arial Bold" w:hAnsi="Arial Bold"/>
          <w:b/>
          <w:caps/>
          <w:color w:val="000000"/>
          <w:spacing w:val="0"/>
        </w:rPr>
        <w:t>2006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iCs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Software Engineer</w:t>
      </w:r>
      <w:r w:rsidR="00FD03DC">
        <w:rPr>
          <w:bCs/>
          <w:iCs/>
          <w:spacing w:val="0"/>
        </w:rPr>
        <w:t xml:space="preserve">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iCs/>
          <w:spacing w:val="0"/>
        </w:rPr>
      </w:pPr>
      <w:r w:rsidRPr="00DC5574">
        <w:rPr>
          <w:bCs/>
          <w:iCs/>
          <w:spacing w:val="0"/>
        </w:rPr>
        <w:t>Description:</w:t>
      </w:r>
      <w:r w:rsidR="00FD03DC">
        <w:rPr>
          <w:bCs/>
          <w:iCs/>
          <w:spacing w:val="0"/>
        </w:rPr>
        <w:t xml:space="preserve"> </w:t>
      </w:r>
      <w:r w:rsidRPr="00DC5574">
        <w:rPr>
          <w:iCs/>
          <w:spacing w:val="0"/>
        </w:rPr>
        <w:t>In this project Faith Audio Engine is provided as Linux Device Driver, Qtopia Plug-in, and as Shared Library.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Ported on to OMAP 2420&amp;2430 with Linux as Operating system and without operation system.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Audio synthesizer as Device Driver Module in Monta Vista Linux.</w:t>
      </w:r>
    </w:p>
    <w:p w:rsidR="00DC5574" w:rsidRPr="00DC5574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spacing w:val="0"/>
        </w:rPr>
        <w:t>Wrote</w:t>
      </w:r>
      <w:r w:rsidR="00DC5574" w:rsidRPr="00DC5574">
        <w:rPr>
          <w:spacing w:val="0"/>
        </w:rPr>
        <w:t xml:space="preserve"> core synthesizer functions into ARMv4 and ARMv5 architecture compatible assembly code and modified Directives to ARM-Gcc compatible.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Developed audio playback application and handled Audio Synthesizer API`s inside Qtopia as Plug-in Media API’s.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Integrated Audio Engine with Helix media player.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Set</w:t>
      </w:r>
      <w:r w:rsidR="00FD03DC" w:rsidRPr="00FD03DC">
        <w:rPr>
          <w:spacing w:val="0"/>
        </w:rPr>
        <w:t xml:space="preserve"> </w:t>
      </w:r>
      <w:r w:rsidRPr="00DC5574">
        <w:rPr>
          <w:spacing w:val="0"/>
        </w:rPr>
        <w:t>up build environment for Arm Linux cross compiler on Monta vista Linux and convert</w:t>
      </w:r>
      <w:r w:rsidR="00FD03DC" w:rsidRPr="00FD03DC">
        <w:rPr>
          <w:spacing w:val="0"/>
        </w:rPr>
        <w:t>ed</w:t>
      </w:r>
      <w:r w:rsidRPr="00DC5574">
        <w:rPr>
          <w:spacing w:val="0"/>
        </w:rPr>
        <w:t xml:space="preserve"> kernel image into U-Boot format so that image c</w:t>
      </w:r>
      <w:r w:rsidR="00FD03DC" w:rsidRPr="00FD03DC">
        <w:rPr>
          <w:spacing w:val="0"/>
        </w:rPr>
        <w:t xml:space="preserve">ould be loaded on to </w:t>
      </w:r>
      <w:r w:rsidRPr="00DC5574">
        <w:rPr>
          <w:spacing w:val="0"/>
        </w:rPr>
        <w:t>OMAP board through U-Boot.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lastRenderedPageBreak/>
        <w:t>Guided offshore team in integration of Audio engine as Linux ALSA sequencer.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Ported Synthesizer onto TI-OMAP1710, TI-OMAP2420 and OMAP 2430 with Linux as OS and without OS or firmware.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test application to test audio synthesizer for limited wave tables.</w:t>
      </w:r>
    </w:p>
    <w:p w:rsid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Ported MP3 decoder and developed audio driver application on Cygwin</w:t>
      </w:r>
      <w:r w:rsidR="00FD03DC">
        <w:rPr>
          <w:spacing w:val="0"/>
        </w:rPr>
        <w:t>;</w:t>
      </w:r>
      <w:r w:rsidRPr="00DC5574">
        <w:rPr>
          <w:spacing w:val="0"/>
        </w:rPr>
        <w:t xml:space="preserve"> created it as subsystem on T-Engine.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b/>
          <w:spacing w:val="0"/>
        </w:rPr>
        <w:t>Technology framework:</w:t>
      </w:r>
      <w:r w:rsidRPr="00FD03DC">
        <w:rPr>
          <w:spacing w:val="0"/>
        </w:rPr>
        <w:t xml:space="preserve"> Linux, Qtopia Phone Edition(linux), ARM assembly, ALSA, Linux device driver, C++, Gdb, QT, CCS (Code Composer Studio), ADS, RVDS, OMAP 2420&amp;2430, Firmware, MP3.</w:t>
      </w:r>
    </w:p>
    <w:p w:rsidR="00FD03DC" w:rsidRPr="00DC5574" w:rsidRDefault="00FD03DC" w:rsidP="00FD03DC">
      <w:pPr>
        <w:widowControl w:val="0"/>
        <w:autoSpaceDE w:val="0"/>
        <w:autoSpaceDN w:val="0"/>
        <w:adjustRightInd w:val="0"/>
        <w:spacing w:after="0" w:line="240" w:lineRule="auto"/>
        <w:ind w:left="450"/>
        <w:contextualSpacing w:val="0"/>
        <w:rPr>
          <w:spacing w:val="0"/>
        </w:rPr>
      </w:pP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GRACENOTE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- JAPAN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FD03DC">
        <w:rPr>
          <w:rFonts w:ascii="Arial Bold" w:hAnsi="Arial Bold"/>
          <w:b/>
          <w:caps/>
          <w:color w:val="000000"/>
          <w:spacing w:val="0"/>
        </w:rPr>
        <w:tab/>
        <w:t xml:space="preserve"> 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>O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CT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2005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-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A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PR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2006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Sr. Software Engineer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bCs/>
          <w:iCs/>
          <w:spacing w:val="0"/>
        </w:rPr>
      </w:pPr>
      <w:r w:rsidRPr="00DC5574">
        <w:rPr>
          <w:bCs/>
          <w:iCs/>
          <w:spacing w:val="0"/>
        </w:rPr>
        <w:t xml:space="preserve">Description: </w:t>
      </w:r>
      <w:r w:rsidR="00FD03DC">
        <w:rPr>
          <w:bCs/>
          <w:iCs/>
          <w:spacing w:val="0"/>
        </w:rPr>
        <w:t xml:space="preserve"> T</w:t>
      </w:r>
      <w:r w:rsidRPr="00DC5574">
        <w:rPr>
          <w:spacing w:val="0"/>
        </w:rPr>
        <w:t>his Application records the song, process</w:t>
      </w:r>
      <w:r w:rsidR="00FD03DC">
        <w:rPr>
          <w:spacing w:val="0"/>
        </w:rPr>
        <w:t>es</w:t>
      </w:r>
      <w:r w:rsidRPr="00DC5574">
        <w:rPr>
          <w:spacing w:val="0"/>
        </w:rPr>
        <w:t xml:space="preserve"> recoded data and generates a finger print which is used to fetch the song metadata (like song title, author, album etc</w:t>
      </w:r>
      <w:r w:rsidR="00FD03DC">
        <w:rPr>
          <w:spacing w:val="0"/>
        </w:rPr>
        <w:t>)</w:t>
      </w:r>
      <w:r w:rsidRPr="00DC5574">
        <w:rPr>
          <w:spacing w:val="0"/>
        </w:rPr>
        <w:t xml:space="preserve"> using HTTP in windows mobile. </w:t>
      </w:r>
    </w:p>
    <w:p w:rsid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Designed and developed HTTP module.</w:t>
      </w:r>
    </w:p>
    <w:p w:rsid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audio recording module.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Resolved synchronization issues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Designed and developed GUI interface for displaying fetched data.</w:t>
      </w:r>
    </w:p>
    <w:p w:rsid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Ported above application onto Windows Mobile and Brew Sdk.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b/>
          <w:spacing w:val="0"/>
        </w:rPr>
        <w:t>Technology framework:</w:t>
      </w:r>
      <w:r>
        <w:rPr>
          <w:b/>
          <w:spacing w:val="0"/>
        </w:rPr>
        <w:t xml:space="preserve"> </w:t>
      </w:r>
      <w:r w:rsidRPr="00FD03DC">
        <w:rPr>
          <w:spacing w:val="0"/>
        </w:rPr>
        <w:t>Symbian, Windows Mobile, Windows CE, Smart Phone, BREW, HTTP, Visual Studio 2005, C++ and Carbide C++  and Visual Studio).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ind w:left="450"/>
        <w:contextualSpacing w:val="0"/>
        <w:rPr>
          <w:spacing w:val="0"/>
        </w:rPr>
      </w:pP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FAITH Inc.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 xml:space="preserve">     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="00FD03DC">
        <w:rPr>
          <w:rFonts w:ascii="Arial Bold" w:hAnsi="Arial Bold"/>
          <w:b/>
          <w:caps/>
          <w:color w:val="000000"/>
          <w:spacing w:val="0"/>
        </w:rPr>
        <w:tab/>
      </w:r>
      <w:r w:rsidR="00FD03DC">
        <w:rPr>
          <w:rFonts w:ascii="Arial Bold" w:hAnsi="Arial Bold"/>
          <w:b/>
          <w:caps/>
          <w:color w:val="000000"/>
          <w:spacing w:val="0"/>
        </w:rPr>
        <w:tab/>
      </w:r>
      <w:r w:rsidR="00FD03DC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>Aug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2005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-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Sep2005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Sr. Software Engineer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bCs/>
          <w:iCs/>
          <w:spacing w:val="0"/>
        </w:rPr>
        <w:t>Description:</w:t>
      </w:r>
      <w:r w:rsidRPr="00DC5574">
        <w:rPr>
          <w:color w:val="000000"/>
          <w:spacing w:val="0"/>
        </w:rPr>
        <w:t xml:space="preserve"> This is a</w:t>
      </w:r>
      <w:r w:rsidR="00FD03DC">
        <w:rPr>
          <w:color w:val="000000"/>
          <w:spacing w:val="0"/>
        </w:rPr>
        <w:t>n</w:t>
      </w:r>
      <w:r w:rsidRPr="00DC5574">
        <w:rPr>
          <w:color w:val="000000"/>
          <w:spacing w:val="0"/>
        </w:rPr>
        <w:t xml:space="preserve"> in house project and is aimed at implementing the OMA DRM stack so that music content can be delivered </w:t>
      </w:r>
      <w:r w:rsidRPr="00DC5574">
        <w:rPr>
          <w:spacing w:val="0"/>
        </w:rPr>
        <w:t>securely for playback on computers, portable devices, and network devices.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Provided Design documentation, Technologies to be used and Time Estimation of OMA DRM system.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Led 3</w:t>
      </w:r>
      <w:r w:rsidR="00FD03DC" w:rsidRPr="00FD03DC">
        <w:rPr>
          <w:spacing w:val="0"/>
        </w:rPr>
        <w:t>-</w:t>
      </w:r>
      <w:r w:rsidRPr="00DC5574">
        <w:rPr>
          <w:spacing w:val="0"/>
        </w:rPr>
        <w:t>member team.</w:t>
      </w:r>
    </w:p>
    <w:p w:rsidR="00DC5574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Identified risk factors involved and reported same to Business Managers.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b/>
          <w:spacing w:val="0"/>
        </w:rPr>
        <w:t>Technology framework:</w:t>
      </w:r>
      <w:r w:rsidRPr="00FD03DC">
        <w:rPr>
          <w:spacing w:val="0"/>
        </w:rPr>
        <w:t xml:space="preserve"> OMA DRM (Digital Rights Management).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</w:rPr>
      </w:pP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NOKIA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- JAPAN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                              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S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EP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2004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–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J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UL </w:t>
      </w:r>
      <w:r w:rsidRPr="00DC5574">
        <w:rPr>
          <w:rFonts w:ascii="Arial Bold" w:hAnsi="Arial Bold"/>
          <w:b/>
          <w:caps/>
          <w:color w:val="000000"/>
          <w:spacing w:val="0"/>
        </w:rPr>
        <w:t>2005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Sr. Software Engineer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bCs/>
          <w:iCs/>
          <w:spacing w:val="0"/>
        </w:rPr>
        <w:t xml:space="preserve">Description: </w:t>
      </w:r>
      <w:r w:rsidRPr="00DC5574">
        <w:rPr>
          <w:spacing w:val="0"/>
        </w:rPr>
        <w:t>Faith Audio Engine provides support for Synthesis, Playback and Recording of Audio file formats like (midi, smf, xmf, i-melody, adpcm, rtt and smaf).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Designed and Developed UI, Plug-in, and Audio Playba</w:t>
      </w:r>
      <w:r w:rsidR="00FD03DC">
        <w:rPr>
          <w:spacing w:val="0"/>
        </w:rPr>
        <w:t xml:space="preserve">ck Application Interface using </w:t>
      </w:r>
      <w:r w:rsidRPr="00DC5574">
        <w:rPr>
          <w:spacing w:val="0"/>
        </w:rPr>
        <w:t>Symbian Series60 Multimedia APIs frame work for Faith Audio Engine.</w:t>
      </w:r>
    </w:p>
    <w:p w:rsid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Underst</w:t>
      </w:r>
      <w:r w:rsidR="00FD03DC">
        <w:rPr>
          <w:spacing w:val="0"/>
        </w:rPr>
        <w:t>ood</w:t>
      </w:r>
      <w:r w:rsidRPr="00DC5574">
        <w:rPr>
          <w:spacing w:val="0"/>
        </w:rPr>
        <w:t xml:space="preserve"> and </w:t>
      </w:r>
      <w:r w:rsidR="00FD03DC">
        <w:rPr>
          <w:spacing w:val="0"/>
        </w:rPr>
        <w:t>a</w:t>
      </w:r>
      <w:r w:rsidRPr="00DC5574">
        <w:rPr>
          <w:spacing w:val="0"/>
        </w:rPr>
        <w:t>naly</w:t>
      </w:r>
      <w:r w:rsidR="00FD03DC">
        <w:rPr>
          <w:spacing w:val="0"/>
        </w:rPr>
        <w:t xml:space="preserve">zed </w:t>
      </w:r>
      <w:r w:rsidRPr="00DC5574">
        <w:rPr>
          <w:spacing w:val="0"/>
        </w:rPr>
        <w:t xml:space="preserve">Faith Audio Engine.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Compiled entire stack on Series 60 Emulator.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Isolated OS dependent and OS independent functions in entire Audio Stack (Parsing layer and Synthesis layer).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UI and Audio Playback Interface which use</w:t>
      </w:r>
      <w:r w:rsidR="00FD03DC">
        <w:rPr>
          <w:spacing w:val="0"/>
        </w:rPr>
        <w:t xml:space="preserve">d </w:t>
      </w:r>
      <w:r w:rsidRPr="00DC5574">
        <w:rPr>
          <w:spacing w:val="0"/>
        </w:rPr>
        <w:t>PCM data to drive audio.</w:t>
      </w:r>
    </w:p>
    <w:p w:rsidR="00DC5574" w:rsidRPr="00DC5574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>
        <w:rPr>
          <w:spacing w:val="0"/>
        </w:rPr>
        <w:t>Wrote</w:t>
      </w:r>
      <w:r w:rsidR="00DC5574" w:rsidRPr="00DC5574">
        <w:rPr>
          <w:spacing w:val="0"/>
        </w:rPr>
        <w:t xml:space="preserve"> core functions of Audio Engine in ARM assembly for performance optimization.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Modified whole Audio Engine stack </w:t>
      </w:r>
      <w:r w:rsidR="00FD03DC">
        <w:rPr>
          <w:spacing w:val="0"/>
        </w:rPr>
        <w:t>to be</w:t>
      </w:r>
      <w:r w:rsidRPr="00DC5574">
        <w:rPr>
          <w:spacing w:val="0"/>
        </w:rPr>
        <w:t xml:space="preserve"> compatible to Series 60 Target Device.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Integra</w:t>
      </w:r>
      <w:r w:rsidR="00FD03DC">
        <w:rPr>
          <w:spacing w:val="0"/>
        </w:rPr>
        <w:t>ted</w:t>
      </w:r>
      <w:r w:rsidRPr="00DC5574">
        <w:rPr>
          <w:spacing w:val="0"/>
        </w:rPr>
        <w:t xml:space="preserve"> audio affects (surround, equalizer) to Audio Engine stack. 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Provided Audio Engine as Plug-in for EPOC.</w:t>
      </w:r>
    </w:p>
    <w:p w:rsidR="00DC5574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Developed and provided audio interfaces to i-mode lite and mDLS synthesizers.</w:t>
      </w:r>
    </w:p>
    <w:p w:rsidR="00FD03DC" w:rsidRPr="00DC5574" w:rsidRDefault="00FD03DC" w:rsidP="005909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bCs/>
          <w:spacing w:val="0"/>
        </w:rPr>
      </w:pPr>
      <w:r w:rsidRPr="00FD03DC">
        <w:rPr>
          <w:b/>
          <w:spacing w:val="0"/>
        </w:rPr>
        <w:t>Technology framework:</w:t>
      </w:r>
      <w:r w:rsidRPr="00FD03DC">
        <w:rPr>
          <w:spacing w:val="0"/>
        </w:rPr>
        <w:t xml:space="preserve"> Symbian Series 60 SDK, C++, ARM assembly, ADS, Gcc, Gdb, Microsoft Visual Studio, Nokia 6600 &amp;6630 mobile devices.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ind w:left="752"/>
        <w:contextualSpacing w:val="0"/>
        <w:rPr>
          <w:bCs/>
          <w:spacing w:val="0"/>
        </w:rPr>
      </w:pPr>
      <w:r w:rsidRPr="00DC5574">
        <w:rPr>
          <w:bCs/>
          <w:spacing w:val="0"/>
        </w:rPr>
        <w:t xml:space="preserve"> 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NEC SYSTEM TECHNOLOGIES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- JAPAN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D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EC 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2003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–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J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UN </w:t>
      </w:r>
      <w:r w:rsidRPr="00DC5574">
        <w:rPr>
          <w:rFonts w:ascii="Arial Bold" w:hAnsi="Arial Bold"/>
          <w:b/>
          <w:caps/>
          <w:color w:val="000000"/>
          <w:spacing w:val="0"/>
        </w:rPr>
        <w:t>2004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 xml:space="preserve">Software Engineer 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bCs/>
          <w:iCs/>
          <w:spacing w:val="0"/>
        </w:rPr>
      </w:pPr>
      <w:r w:rsidRPr="00DC5574">
        <w:rPr>
          <w:bCs/>
          <w:iCs/>
          <w:spacing w:val="0"/>
        </w:rPr>
        <w:t xml:space="preserve">Description: </w:t>
      </w:r>
      <w:r w:rsidR="00FD03DC">
        <w:rPr>
          <w:spacing w:val="0"/>
        </w:rPr>
        <w:t>To f</w:t>
      </w:r>
      <w:r w:rsidRPr="00DC5574">
        <w:rPr>
          <w:spacing w:val="0"/>
        </w:rPr>
        <w:t xml:space="preserve">ix </w:t>
      </w:r>
      <w:r w:rsidR="00FD03DC">
        <w:rPr>
          <w:spacing w:val="0"/>
        </w:rPr>
        <w:t>b</w:t>
      </w:r>
      <w:r w:rsidRPr="00DC5574">
        <w:rPr>
          <w:spacing w:val="0"/>
        </w:rPr>
        <w:t>ugs in Media Player stack of NEC’s N900i Mobile Phone stack</w:t>
      </w:r>
    </w:p>
    <w:p w:rsidR="00DC5574" w:rsidRPr="00DC5574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spacing w:val="0"/>
        </w:rPr>
        <w:t>Performed bug fi</w:t>
      </w:r>
      <w:r w:rsidR="00DC5574" w:rsidRPr="00DC5574">
        <w:rPr>
          <w:spacing w:val="0"/>
        </w:rPr>
        <w:t>xing in Movie Player API for N900i mobile Phone</w:t>
      </w:r>
      <w:r w:rsidRPr="00FD03DC">
        <w:rPr>
          <w:spacing w:val="0"/>
        </w:rPr>
        <w:t xml:space="preserve"> and </w:t>
      </w:r>
      <w:r>
        <w:rPr>
          <w:spacing w:val="0"/>
        </w:rPr>
        <w:t xml:space="preserve">in </w:t>
      </w:r>
      <w:r w:rsidR="00DC5574" w:rsidRPr="00DC5574">
        <w:rPr>
          <w:spacing w:val="0"/>
        </w:rPr>
        <w:t>Folder display, Soft key display and Play List display.</w:t>
      </w:r>
      <w:r>
        <w:rPr>
          <w:spacing w:val="0"/>
        </w:rPr>
        <w:t xml:space="preserve"> Tested</w:t>
      </w:r>
    </w:p>
    <w:p w:rsid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Analy</w:t>
      </w:r>
      <w:r w:rsidR="00FD03DC">
        <w:rPr>
          <w:spacing w:val="0"/>
        </w:rPr>
        <w:t>zed</w:t>
      </w:r>
      <w:r w:rsidRPr="00DC5574">
        <w:rPr>
          <w:spacing w:val="0"/>
        </w:rPr>
        <w:t xml:space="preserve"> Player code.</w:t>
      </w:r>
    </w:p>
    <w:p w:rsidR="00DC5574" w:rsidRPr="00DC5574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 xml:space="preserve">Cross compilation of Linux tool chain </w:t>
      </w:r>
    </w:p>
    <w:p w:rsidR="00DC5574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lastRenderedPageBreak/>
        <w:t>Set</w:t>
      </w:r>
      <w:r w:rsidR="00FD03DC" w:rsidRPr="00FD03DC">
        <w:rPr>
          <w:spacing w:val="0"/>
        </w:rPr>
        <w:t xml:space="preserve"> </w:t>
      </w:r>
      <w:r w:rsidRPr="00DC5574">
        <w:rPr>
          <w:spacing w:val="0"/>
        </w:rPr>
        <w:t>up of T-Engine board</w:t>
      </w:r>
      <w:r w:rsidR="00FD03DC" w:rsidRPr="00FD03DC">
        <w:rPr>
          <w:spacing w:val="0"/>
        </w:rPr>
        <w:t xml:space="preserve"> </w:t>
      </w:r>
      <w:r w:rsidRPr="00DC5574">
        <w:rPr>
          <w:spacing w:val="0"/>
        </w:rPr>
        <w:t xml:space="preserve">(on Linux ) and </w:t>
      </w:r>
      <w:r w:rsidR="00FD03DC" w:rsidRPr="00FD03DC">
        <w:rPr>
          <w:spacing w:val="0"/>
        </w:rPr>
        <w:t>studied</w:t>
      </w:r>
      <w:r w:rsidRPr="00DC5574">
        <w:rPr>
          <w:spacing w:val="0"/>
        </w:rPr>
        <w:t xml:space="preserve"> different </w:t>
      </w:r>
      <w:r w:rsidR="00FD03DC" w:rsidRPr="00FD03DC">
        <w:rPr>
          <w:spacing w:val="0"/>
        </w:rPr>
        <w:t>system drivers</w:t>
      </w:r>
    </w:p>
    <w:p w:rsidR="00FD03DC" w:rsidRPr="00DC5574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b/>
          <w:spacing w:val="0"/>
        </w:rPr>
        <w:t>Technology framework:</w:t>
      </w:r>
      <w:r>
        <w:rPr>
          <w:spacing w:val="0"/>
        </w:rPr>
        <w:t xml:space="preserve"> </w:t>
      </w:r>
      <w:r w:rsidRPr="00FD03DC">
        <w:rPr>
          <w:spacing w:val="0"/>
        </w:rPr>
        <w:t>Nucleus OS, C, Linux</w:t>
      </w:r>
      <w:bookmarkStart w:id="0" w:name="_GoBack"/>
      <w:bookmarkEnd w:id="0"/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ind w:left="450"/>
        <w:contextualSpacing w:val="0"/>
        <w:rPr>
          <w:spacing w:val="0"/>
        </w:rPr>
      </w:pPr>
      <w:r w:rsidRPr="00DC5574">
        <w:rPr>
          <w:spacing w:val="0"/>
        </w:rPr>
        <w:t xml:space="preserve"> 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EVERY ONES LINUX</w:t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 xml:space="preserve">   </w:t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</w:r>
      <w:r w:rsidRPr="00DC5574">
        <w:rPr>
          <w:rFonts w:ascii="Arial Bold" w:hAnsi="Arial Bold"/>
          <w:b/>
          <w:caps/>
          <w:color w:val="000000"/>
          <w:spacing w:val="0"/>
        </w:rPr>
        <w:tab/>
        <w:t>N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OV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2001 – M</w:t>
      </w:r>
      <w:r w:rsidR="00FD03DC" w:rsidRPr="00FD03DC">
        <w:rPr>
          <w:rFonts w:ascii="Arial Bold" w:hAnsi="Arial Bold"/>
          <w:b/>
          <w:caps/>
          <w:color w:val="000000"/>
          <w:spacing w:val="0"/>
        </w:rPr>
        <w:t>AY</w:t>
      </w:r>
      <w:r w:rsidRPr="00DC5574">
        <w:rPr>
          <w:rFonts w:ascii="Arial Bold" w:hAnsi="Arial Bold"/>
          <w:b/>
          <w:caps/>
          <w:color w:val="000000"/>
          <w:spacing w:val="0"/>
        </w:rPr>
        <w:t xml:space="preserve"> 2003</w:t>
      </w:r>
    </w:p>
    <w:p w:rsidR="00DC5574" w:rsidRPr="00DC5574" w:rsidRDefault="00DC5574" w:rsidP="00FD03DC">
      <w:pPr>
        <w:widowControl w:val="0"/>
        <w:pBdr>
          <w:bottom w:val="single" w:sz="2" w:space="1" w:color="000000"/>
        </w:pBdr>
        <w:tabs>
          <w:tab w:val="left" w:pos="720"/>
        </w:tabs>
        <w:autoSpaceDE w:val="0"/>
        <w:autoSpaceDN w:val="0"/>
        <w:adjustRightInd w:val="0"/>
        <w:spacing w:after="0"/>
        <w:contextualSpacing w:val="0"/>
        <w:rPr>
          <w:bCs/>
          <w:iC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Programmer</w:t>
      </w:r>
    </w:p>
    <w:p w:rsidR="00DC5574" w:rsidRPr="00DC5574" w:rsidRDefault="00DC5574" w:rsidP="00DC5574">
      <w:pPr>
        <w:widowControl w:val="0"/>
        <w:autoSpaceDE w:val="0"/>
        <w:autoSpaceDN w:val="0"/>
        <w:adjustRightInd w:val="0"/>
        <w:spacing w:after="0"/>
        <w:contextualSpacing w:val="0"/>
        <w:rPr>
          <w:bCs/>
          <w:iCs/>
          <w:spacing w:val="0"/>
        </w:rPr>
      </w:pPr>
      <w:r w:rsidRPr="00DC5574">
        <w:rPr>
          <w:bCs/>
          <w:iCs/>
          <w:spacing w:val="0"/>
        </w:rPr>
        <w:t>Description:</w:t>
      </w:r>
      <w:r w:rsidR="00FD03DC">
        <w:rPr>
          <w:bCs/>
          <w:iCs/>
          <w:spacing w:val="0"/>
        </w:rPr>
        <w:t xml:space="preserve"> </w:t>
      </w:r>
      <w:r w:rsidRPr="00DC5574">
        <w:rPr>
          <w:iCs/>
          <w:spacing w:val="0"/>
        </w:rPr>
        <w:t>Every Ones Linux is a Product Development Company aimed to develop a user friendly Linux desktop system similar to that of Windows.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>
        <w:rPr>
          <w:spacing w:val="0"/>
        </w:rPr>
        <w:t>Developed G</w:t>
      </w:r>
      <w:r w:rsidR="00DC5574" w:rsidRPr="00DC5574">
        <w:rPr>
          <w:spacing w:val="0"/>
        </w:rPr>
        <w:t>UI tool for changing resolution and color depth</w:t>
      </w:r>
      <w:r>
        <w:rPr>
          <w:spacing w:val="0"/>
        </w:rPr>
        <w:t>;</w:t>
      </w:r>
      <w:r w:rsidR="00DC5574" w:rsidRPr="00DC5574">
        <w:rPr>
          <w:spacing w:val="0"/>
        </w:rPr>
        <w:t xml:space="preserve"> main feature </w:t>
      </w:r>
      <w:r>
        <w:rPr>
          <w:spacing w:val="0"/>
        </w:rPr>
        <w:t>was</w:t>
      </w:r>
      <w:r w:rsidR="00DC5574" w:rsidRPr="00DC5574">
        <w:rPr>
          <w:spacing w:val="0"/>
        </w:rPr>
        <w:t xml:space="preserve"> ability to easily pick modes </w:t>
      </w:r>
      <w:r>
        <w:rPr>
          <w:spacing w:val="0"/>
        </w:rPr>
        <w:t>user</w:t>
      </w:r>
      <w:r w:rsidR="00DC5574" w:rsidRPr="00DC5574">
        <w:rPr>
          <w:spacing w:val="0"/>
        </w:rPr>
        <w:t xml:space="preserve"> want</w:t>
      </w:r>
      <w:r>
        <w:rPr>
          <w:spacing w:val="0"/>
        </w:rPr>
        <w:t>ed</w:t>
      </w:r>
      <w:r w:rsidR="00DC5574" w:rsidRPr="00DC5574">
        <w:rPr>
          <w:spacing w:val="0"/>
        </w:rPr>
        <w:t xml:space="preserve"> to use for each color depth and have it output XF86Config file with only modes selected. </w:t>
      </w:r>
    </w:p>
    <w:p w:rsidR="00DC5574" w:rsidRPr="00DC5574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>
        <w:rPr>
          <w:spacing w:val="0"/>
        </w:rPr>
        <w:t xml:space="preserve">Used </w:t>
      </w:r>
      <w:r w:rsidR="00DC5574" w:rsidRPr="00DC5574">
        <w:rPr>
          <w:spacing w:val="0"/>
        </w:rPr>
        <w:t xml:space="preserve">File Share wizard </w:t>
      </w:r>
      <w:r>
        <w:rPr>
          <w:spacing w:val="0"/>
        </w:rPr>
        <w:t xml:space="preserve">to </w:t>
      </w:r>
      <w:r w:rsidR="00DC5574" w:rsidRPr="00DC5574">
        <w:rPr>
          <w:spacing w:val="0"/>
        </w:rPr>
        <w:t>provide simple way to share files/folders with other windows or Linux systems in LAN.KDE Windows manager modification for Elx Linux</w:t>
      </w:r>
    </w:p>
    <w:p w:rsidR="00FD03DC" w:rsidRPr="00FD03DC" w:rsidRDefault="00DC5574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DC5574">
        <w:rPr>
          <w:spacing w:val="0"/>
        </w:rPr>
        <w:t>Build</w:t>
      </w:r>
      <w:r w:rsidR="00FD03DC" w:rsidRPr="00FD03DC">
        <w:rPr>
          <w:spacing w:val="0"/>
        </w:rPr>
        <w:t>t</w:t>
      </w:r>
      <w:r w:rsidRPr="00DC5574">
        <w:rPr>
          <w:spacing w:val="0"/>
        </w:rPr>
        <w:t xml:space="preserve"> RPMS and wr</w:t>
      </w:r>
      <w:r w:rsidR="00FD03DC" w:rsidRPr="00FD03DC">
        <w:rPr>
          <w:spacing w:val="0"/>
        </w:rPr>
        <w:t>ote</w:t>
      </w:r>
      <w:r w:rsidRPr="00DC5574">
        <w:rPr>
          <w:spacing w:val="0"/>
        </w:rPr>
        <w:t xml:space="preserve"> Spec files for Elx from other distributions (Red Hat, Suse, Mandrake)</w:t>
      </w:r>
    </w:p>
    <w:p w:rsidR="00FD03DC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spacing w:val="0"/>
        </w:rPr>
        <w:t>Wrote s</w:t>
      </w:r>
      <w:r w:rsidR="00DC5574" w:rsidRPr="00DC5574">
        <w:rPr>
          <w:spacing w:val="0"/>
        </w:rPr>
        <w:t xml:space="preserve">pec files for Elx RPMS. </w:t>
      </w:r>
    </w:p>
    <w:p w:rsidR="00DC5574" w:rsidRPr="00FD03DC" w:rsidRDefault="00FD03DC" w:rsidP="00FD03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pacing w:val="0"/>
        </w:rPr>
      </w:pPr>
      <w:r w:rsidRPr="00FD03DC">
        <w:rPr>
          <w:spacing w:val="0"/>
        </w:rPr>
        <w:t>Configured and Built</w:t>
      </w:r>
      <w:r w:rsidR="00DC5574" w:rsidRPr="00DC5574">
        <w:rPr>
          <w:spacing w:val="0"/>
        </w:rPr>
        <w:t xml:space="preserve"> kernel images</w:t>
      </w:r>
    </w:p>
    <w:p w:rsidR="00FD03DC" w:rsidRPr="00FD03DC" w:rsidRDefault="00FD03DC" w:rsidP="007E6E1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color w:val="000000"/>
          <w:spacing w:val="0"/>
        </w:rPr>
      </w:pPr>
      <w:r w:rsidRPr="00FD03DC">
        <w:rPr>
          <w:b/>
          <w:spacing w:val="0"/>
        </w:rPr>
        <w:t>Technology framework:</w:t>
      </w:r>
      <w:r w:rsidRPr="00FD03DC">
        <w:rPr>
          <w:spacing w:val="0"/>
        </w:rPr>
        <w:t xml:space="preserve"> RedHat Linux , Qt , KDE, Gnome ,GTK+, Gdb, Perl, PyGTK JAVA, Shell Scripting, GNU tools and Mandrake Linux</w:t>
      </w:r>
    </w:p>
    <w:p w:rsidR="00FD03DC" w:rsidRPr="00DC5574" w:rsidRDefault="00FD03DC" w:rsidP="00FD03DC">
      <w:pPr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color w:val="000000"/>
          <w:spacing w:val="0"/>
          <w:sz w:val="28"/>
        </w:rPr>
      </w:pPr>
    </w:p>
    <w:p w:rsidR="00DC5574" w:rsidRPr="00DC5574" w:rsidRDefault="00FD03DC" w:rsidP="00DC5574">
      <w:pPr>
        <w:widowControl w:val="0"/>
        <w:tabs>
          <w:tab w:val="left" w:pos="45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  <w:sz w:val="24"/>
        </w:rPr>
      </w:pPr>
      <w:r>
        <w:rPr>
          <w:rFonts w:ascii="Arial Bold" w:hAnsi="Arial Bold"/>
          <w:b/>
          <w:caps/>
          <w:color w:val="000000"/>
          <w:spacing w:val="0"/>
          <w:sz w:val="24"/>
        </w:rPr>
        <w:t>Education</w:t>
      </w:r>
      <w:r w:rsidR="00DC5574" w:rsidRPr="00DC5574">
        <w:rPr>
          <w:rFonts w:ascii="Arial Bold" w:hAnsi="Arial Bold"/>
          <w:b/>
          <w:caps/>
          <w:color w:val="000000"/>
          <w:spacing w:val="0"/>
          <w:sz w:val="24"/>
        </w:rPr>
        <w:tab/>
        <w:t xml:space="preserve"> </w:t>
      </w:r>
    </w:p>
    <w:p w:rsidR="00FD03DC" w:rsidRPr="00FD03DC" w:rsidRDefault="00FD03DC" w:rsidP="00DC5574">
      <w:pPr>
        <w:widowControl w:val="0"/>
        <w:tabs>
          <w:tab w:val="left" w:pos="450"/>
        </w:tabs>
        <w:autoSpaceDE w:val="0"/>
        <w:autoSpaceDN w:val="0"/>
        <w:adjustRightInd w:val="0"/>
        <w:spacing w:after="0"/>
        <w:ind w:left="1680" w:hanging="1680"/>
        <w:contextualSpacing w:val="0"/>
        <w:rPr>
          <w:spacing w:val="0"/>
          <w:sz w:val="14"/>
        </w:rPr>
      </w:pPr>
    </w:p>
    <w:p w:rsidR="00FD03DC" w:rsidRPr="00FD03DC" w:rsidRDefault="00FD03DC" w:rsidP="00FD03DC">
      <w:pPr>
        <w:widowControl w:val="0"/>
        <w:tabs>
          <w:tab w:val="left" w:pos="450"/>
        </w:tabs>
        <w:autoSpaceDE w:val="0"/>
        <w:autoSpaceDN w:val="0"/>
        <w:adjustRightInd w:val="0"/>
        <w:spacing w:after="0"/>
        <w:contextualSpacing w:val="0"/>
        <w:rPr>
          <w:rFonts w:ascii="Arial Bold" w:hAnsi="Arial Bold"/>
          <w:b/>
          <w:caps/>
          <w:color w:val="000000"/>
          <w:spacing w:val="0"/>
        </w:rPr>
      </w:pPr>
      <w:r w:rsidRPr="00DC5574">
        <w:rPr>
          <w:rFonts w:ascii="Arial Bold" w:hAnsi="Arial Bold"/>
          <w:b/>
          <w:caps/>
          <w:color w:val="000000"/>
          <w:spacing w:val="0"/>
        </w:rPr>
        <w:t>Visvesvaraya</w:t>
      </w:r>
      <w:r w:rsidRPr="00FD03DC">
        <w:rPr>
          <w:rFonts w:ascii="Arial Bold" w:hAnsi="Arial Bold"/>
          <w:b/>
          <w:caps/>
          <w:color w:val="000000"/>
          <w:spacing w:val="0"/>
        </w:rPr>
        <w:t xml:space="preserve"> </w:t>
      </w:r>
      <w:r w:rsidRPr="00DC5574">
        <w:rPr>
          <w:rFonts w:ascii="Arial Bold" w:hAnsi="Arial Bold"/>
          <w:b/>
          <w:caps/>
          <w:color w:val="000000"/>
          <w:spacing w:val="0"/>
        </w:rPr>
        <w:t>Technological University</w:t>
      </w:r>
    </w:p>
    <w:p w:rsidR="00DC5574" w:rsidRPr="00DC5574" w:rsidRDefault="00DC5574" w:rsidP="00DC5574">
      <w:pPr>
        <w:widowControl w:val="0"/>
        <w:tabs>
          <w:tab w:val="left" w:pos="450"/>
        </w:tabs>
        <w:autoSpaceDE w:val="0"/>
        <w:autoSpaceDN w:val="0"/>
        <w:adjustRightInd w:val="0"/>
        <w:spacing w:after="0"/>
        <w:ind w:left="1680" w:hanging="1680"/>
        <w:contextualSpacing w:val="0"/>
        <w:rPr>
          <w:spacing w:val="0"/>
        </w:rPr>
      </w:pPr>
      <w:r w:rsidRPr="00DC5574">
        <w:rPr>
          <w:spacing w:val="0"/>
        </w:rPr>
        <w:t xml:space="preserve">Bachelors </w:t>
      </w:r>
      <w:r w:rsidR="00FD03DC">
        <w:rPr>
          <w:spacing w:val="0"/>
        </w:rPr>
        <w:t>of Engineering</w:t>
      </w:r>
    </w:p>
    <w:p w:rsidR="00DC5574" w:rsidRPr="00DC5574" w:rsidRDefault="00DC5574" w:rsidP="00DC5574">
      <w:pPr>
        <w:widowControl w:val="0"/>
        <w:tabs>
          <w:tab w:val="left" w:pos="450"/>
        </w:tabs>
        <w:autoSpaceDE w:val="0"/>
        <w:autoSpaceDN w:val="0"/>
        <w:adjustRightInd w:val="0"/>
        <w:spacing w:after="0"/>
        <w:contextualSpacing w:val="0"/>
        <w:rPr>
          <w:spacing w:val="0"/>
        </w:rPr>
      </w:pPr>
      <w:r w:rsidRPr="00DC5574">
        <w:rPr>
          <w:spacing w:val="0"/>
        </w:rPr>
        <w:tab/>
      </w:r>
      <w:r w:rsidRPr="00DC5574">
        <w:rPr>
          <w:spacing w:val="0"/>
        </w:rPr>
        <w:tab/>
      </w:r>
      <w:r w:rsidRPr="00DC5574">
        <w:rPr>
          <w:spacing w:val="0"/>
        </w:rPr>
        <w:tab/>
      </w:r>
      <w:r w:rsidRPr="00DC5574">
        <w:rPr>
          <w:spacing w:val="0"/>
        </w:rPr>
        <w:tab/>
      </w:r>
      <w:r w:rsidRPr="00DC5574">
        <w:rPr>
          <w:spacing w:val="0"/>
        </w:rPr>
        <w:tab/>
      </w:r>
    </w:p>
    <w:p w:rsidR="00F757CD" w:rsidRPr="00B31C55" w:rsidRDefault="00F757CD" w:rsidP="00B31C55">
      <w:pPr>
        <w:spacing w:line="360" w:lineRule="auto"/>
        <w:rPr>
          <w:b/>
        </w:rPr>
      </w:pPr>
    </w:p>
    <w:sectPr w:rsidR="00F757CD" w:rsidRPr="00B31C55" w:rsidSect="001B3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720" w:bottom="720" w:left="720" w:header="36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BC" w:rsidRDefault="009D59BC" w:rsidP="00AE7D86">
      <w:r>
        <w:separator/>
      </w:r>
    </w:p>
    <w:p w:rsidR="009D59BC" w:rsidRDefault="009D59BC" w:rsidP="00AE7D86"/>
  </w:endnote>
  <w:endnote w:type="continuationSeparator" w:id="0">
    <w:p w:rsidR="009D59BC" w:rsidRDefault="009D59BC" w:rsidP="00AE7D86">
      <w:r>
        <w:continuationSeparator/>
      </w:r>
    </w:p>
    <w:p w:rsidR="009D59BC" w:rsidRDefault="009D59BC" w:rsidP="00AE7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D4" w:rsidRDefault="00B52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310" w:rsidRPr="00DB0310" w:rsidRDefault="00DB0310" w:rsidP="00DB0310">
    <w:pPr>
      <w:pStyle w:val="Footer"/>
      <w:tabs>
        <w:tab w:val="clear" w:pos="9360"/>
        <w:tab w:val="right" w:pos="10800"/>
      </w:tabs>
      <w:rPr>
        <w:rFonts w:ascii="Arial" w:hAnsi="Arial" w:cs="Arial"/>
        <w:sz w:val="18"/>
        <w:szCs w:val="20"/>
      </w:rPr>
    </w:pPr>
    <w:r w:rsidRPr="00DB0310">
      <w:rPr>
        <w:rFonts w:ascii="Arial" w:hAnsi="Arial" w:cs="Arial"/>
        <w:sz w:val="18"/>
        <w:szCs w:val="20"/>
      </w:rPr>
      <w:t>G</w:t>
    </w:r>
    <w:r w:rsidR="004427DB">
      <w:rPr>
        <w:rFonts w:ascii="Arial" w:hAnsi="Arial" w:cs="Arial"/>
        <w:sz w:val="18"/>
        <w:szCs w:val="20"/>
      </w:rPr>
      <w:t xml:space="preserve">ENUENT </w:t>
    </w:r>
    <w:r w:rsidR="004427DB" w:rsidRPr="00D515A9">
      <w:rPr>
        <w:rFonts w:ascii="Arial" w:hAnsi="Arial" w:cs="Arial"/>
        <w:sz w:val="18"/>
        <w:szCs w:val="20"/>
      </w:rPr>
      <w:t>Huntington Beach</w:t>
    </w:r>
    <w:r w:rsidR="004427DB">
      <w:rPr>
        <w:rFonts w:ascii="Arial" w:hAnsi="Arial" w:cs="Arial"/>
        <w:sz w:val="18"/>
        <w:szCs w:val="20"/>
      </w:rPr>
      <w:t xml:space="preserve"> –</w:t>
    </w:r>
    <w:r w:rsidR="006A36A9">
      <w:rPr>
        <w:rFonts w:ascii="Arial" w:hAnsi="Arial" w:cs="Arial"/>
        <w:sz w:val="18"/>
        <w:szCs w:val="20"/>
      </w:rPr>
      <w:t xml:space="preserve"> </w:t>
    </w:r>
    <w:r w:rsidR="00D515A9" w:rsidRPr="00D515A9">
      <w:rPr>
        <w:rFonts w:ascii="Arial" w:hAnsi="Arial" w:cs="Arial"/>
        <w:sz w:val="18"/>
        <w:szCs w:val="20"/>
      </w:rPr>
      <w:t>17011 Beach Blvd. Suite 500, Huntington Beach, CA, 92647</w:t>
    </w:r>
    <w:r w:rsidRPr="00DB0310">
      <w:rPr>
        <w:rFonts w:ascii="Arial" w:hAnsi="Arial" w:cs="Arial"/>
        <w:sz w:val="18"/>
        <w:szCs w:val="20"/>
      </w:rPr>
      <w:tab/>
    </w:r>
    <w:r w:rsidR="00FE7C24" w:rsidRPr="00DB0310">
      <w:rPr>
        <w:rStyle w:val="PageNumber"/>
        <w:rFonts w:ascii="Arial" w:hAnsi="Arial" w:cs="Arial"/>
        <w:spacing w:val="8"/>
        <w:sz w:val="18"/>
        <w:szCs w:val="20"/>
      </w:rPr>
      <w:t xml:space="preserve">Page </w: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begin"/>
    </w:r>
    <w:r w:rsidR="00FE7C24" w:rsidRPr="00DB0310">
      <w:rPr>
        <w:rStyle w:val="PageNumber"/>
        <w:rFonts w:ascii="Arial" w:hAnsi="Arial" w:cs="Arial"/>
        <w:spacing w:val="8"/>
        <w:sz w:val="18"/>
        <w:szCs w:val="20"/>
      </w:rPr>
      <w:instrText xml:space="preserve"> PAGE   \* MERGEFORMAT </w:instrTex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separate"/>
    </w:r>
    <w:r w:rsidR="00FD03DC" w:rsidRPr="00FD03DC">
      <w:rPr>
        <w:rStyle w:val="PageNumber"/>
        <w:rFonts w:ascii="Arial" w:hAnsi="Arial" w:cs="Arial"/>
        <w:noProof/>
        <w:spacing w:val="8"/>
        <w:sz w:val="18"/>
      </w:rPr>
      <w:t>1</w: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end"/>
    </w:r>
    <w:r w:rsidR="00FE7C24" w:rsidRPr="00DB0310">
      <w:rPr>
        <w:rStyle w:val="PageNumber"/>
        <w:rFonts w:ascii="Arial" w:hAnsi="Arial" w:cs="Arial"/>
        <w:spacing w:val="8"/>
        <w:sz w:val="18"/>
        <w:szCs w:val="20"/>
      </w:rPr>
      <w:t xml:space="preserve"> of </w: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begin"/>
    </w:r>
    <w:r w:rsidR="00FE7C24" w:rsidRPr="00DB0310">
      <w:rPr>
        <w:rStyle w:val="PageNumber"/>
        <w:rFonts w:ascii="Arial" w:hAnsi="Arial" w:cs="Arial"/>
        <w:spacing w:val="8"/>
        <w:sz w:val="18"/>
        <w:szCs w:val="20"/>
      </w:rPr>
      <w:instrText xml:space="preserve"> NUMPAGES  </w:instrTex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separate"/>
    </w:r>
    <w:r w:rsidR="00FD03DC">
      <w:rPr>
        <w:rStyle w:val="PageNumber"/>
        <w:rFonts w:ascii="Arial" w:hAnsi="Arial" w:cs="Arial"/>
        <w:noProof/>
        <w:spacing w:val="8"/>
        <w:sz w:val="18"/>
        <w:szCs w:val="20"/>
      </w:rPr>
      <w:t>5</w:t>
    </w:r>
    <w:r w:rsidR="002659F5" w:rsidRPr="00DB0310">
      <w:rPr>
        <w:rStyle w:val="PageNumber"/>
        <w:rFonts w:ascii="Arial" w:hAnsi="Arial" w:cs="Arial"/>
        <w:spacing w:val="8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D4" w:rsidRDefault="00B52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BC" w:rsidRDefault="009D59BC" w:rsidP="00AE7D86">
      <w:r>
        <w:separator/>
      </w:r>
    </w:p>
    <w:p w:rsidR="009D59BC" w:rsidRDefault="009D59BC" w:rsidP="00AE7D86"/>
  </w:footnote>
  <w:footnote w:type="continuationSeparator" w:id="0">
    <w:p w:rsidR="009D59BC" w:rsidRDefault="009D59BC" w:rsidP="00AE7D86">
      <w:r>
        <w:continuationSeparator/>
      </w:r>
    </w:p>
    <w:p w:rsidR="009D59BC" w:rsidRDefault="009D59BC" w:rsidP="00AE7D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D4" w:rsidRDefault="00B52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24" w:rsidRDefault="00D810FB" w:rsidP="00AE7D8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E0B90A" wp14:editId="0927972B">
          <wp:simplePos x="0" y="0"/>
          <wp:positionH relativeFrom="margin">
            <wp:posOffset>3390900</wp:posOffset>
          </wp:positionH>
          <wp:positionV relativeFrom="margin">
            <wp:posOffset>-885825</wp:posOffset>
          </wp:positionV>
          <wp:extent cx="3482340" cy="365760"/>
          <wp:effectExtent l="0" t="0" r="3810" b="0"/>
          <wp:wrapNone/>
          <wp:docPr id="2" name="Picture 2" descr="C:\Users\April.Patrick\Desktop\WG Group Letterhead_2013_v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pril.Patrick\Desktop\WG Group Letterhead_2013_v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234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EDEFAA0" wp14:editId="5B41BA31">
          <wp:simplePos x="0" y="0"/>
          <wp:positionH relativeFrom="margin">
            <wp:posOffset>19050</wp:posOffset>
          </wp:positionH>
          <wp:positionV relativeFrom="margin">
            <wp:posOffset>-885825</wp:posOffset>
          </wp:positionV>
          <wp:extent cx="1518920" cy="365760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7C24" w:rsidRPr="00D25AE5" w:rsidRDefault="00FE7C24" w:rsidP="00AE7D86">
    <w:pPr>
      <w:pStyle w:val="Header"/>
    </w:pPr>
  </w:p>
  <w:p w:rsidR="00FE7C24" w:rsidRPr="00D25AE5" w:rsidRDefault="00FE7C24" w:rsidP="00AE7D86">
    <w:pPr>
      <w:pStyle w:val="Header"/>
    </w:pPr>
  </w:p>
  <w:p w:rsidR="00550D35" w:rsidRDefault="00B52DD4" w:rsidP="00550D35">
    <w:pPr>
      <w:pStyle w:val="Header"/>
    </w:pPr>
    <w:r>
      <w:t>Ladan Amini</w:t>
    </w:r>
  </w:p>
  <w:p w:rsidR="001B31BD" w:rsidRPr="00AE7D86" w:rsidRDefault="00B52DD4" w:rsidP="00550D35">
    <w:pPr>
      <w:pStyle w:val="Header"/>
    </w:pPr>
    <w:r>
      <w:t>714-907-1095</w:t>
    </w:r>
    <w:r w:rsidR="00550D35">
      <w:t xml:space="preserve"> / </w:t>
    </w:r>
    <w:r w:rsidR="00312840">
      <w:rPr>
        <w:rStyle w:val="Hyperlink"/>
      </w:rPr>
      <w:t>l</w:t>
    </w:r>
    <w:hyperlink r:id="rId3" w:history="1">
      <w:r w:rsidR="00DB4851" w:rsidRPr="00317012">
        <w:rPr>
          <w:rStyle w:val="Hyperlink"/>
        </w:rPr>
        <w:t>amini@genuent.net</w:t>
      </w:r>
    </w:hyperlink>
    <w:r w:rsidR="00550D35">
      <w:t xml:space="preserve"> </w:t>
    </w:r>
    <w:r w:rsidR="004427DB">
      <w:t xml:space="preserve"> </w:t>
    </w:r>
  </w:p>
  <w:p w:rsidR="00BB4F29" w:rsidRDefault="00BB4F29" w:rsidP="00AE7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D4" w:rsidRDefault="00B52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9ED735B"/>
    <w:multiLevelType w:val="hybridMultilevel"/>
    <w:tmpl w:val="8098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71AB1"/>
    <w:multiLevelType w:val="multilevel"/>
    <w:tmpl w:val="9B987C90"/>
    <w:styleLink w:val="StyleBulletedWingdingssymbol10ptLeft025Hanging"/>
    <w:lvl w:ilvl="0">
      <w:start w:val="1"/>
      <w:numFmt w:val="bullet"/>
      <w:lvlText w:val=""/>
      <w:lvlJc w:val="left"/>
      <w:pPr>
        <w:ind w:left="720" w:hanging="360"/>
      </w:pPr>
      <w:rPr>
        <w:rFonts w:ascii="Arial" w:hAnsi="Arial"/>
        <w:b w:val="0"/>
        <w:i w:val="0"/>
        <w:spacing w:val="8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2397A"/>
    <w:multiLevelType w:val="hybridMultilevel"/>
    <w:tmpl w:val="90848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3D83"/>
    <w:multiLevelType w:val="hybridMultilevel"/>
    <w:tmpl w:val="21F8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709FC"/>
    <w:multiLevelType w:val="multilevel"/>
    <w:tmpl w:val="EC30866E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pacing w:val="8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81C2C"/>
    <w:multiLevelType w:val="hybridMultilevel"/>
    <w:tmpl w:val="D122903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35F57CC"/>
    <w:multiLevelType w:val="hybridMultilevel"/>
    <w:tmpl w:val="FC3AC5EE"/>
    <w:lvl w:ilvl="0" w:tplc="80E417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8A4FAE"/>
    <w:multiLevelType w:val="hybridMultilevel"/>
    <w:tmpl w:val="030AF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722A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4D5D1EB2"/>
    <w:multiLevelType w:val="hybridMultilevel"/>
    <w:tmpl w:val="4C7ED1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A01306D"/>
    <w:multiLevelType w:val="hybridMultilevel"/>
    <w:tmpl w:val="0FD8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47A22"/>
    <w:multiLevelType w:val="hybridMultilevel"/>
    <w:tmpl w:val="8CE6E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664619"/>
    <w:multiLevelType w:val="hybridMultilevel"/>
    <w:tmpl w:val="F400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11"/>
  </w:num>
  <w:num w:numId="12">
    <w:abstractNumId w:val="1"/>
  </w:num>
  <w:num w:numId="13">
    <w:abstractNumId w:val="13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A9"/>
    <w:rsid w:val="000034B6"/>
    <w:rsid w:val="00012673"/>
    <w:rsid w:val="000138AD"/>
    <w:rsid w:val="000165C4"/>
    <w:rsid w:val="0002274E"/>
    <w:rsid w:val="0004283E"/>
    <w:rsid w:val="00052A5D"/>
    <w:rsid w:val="000605E0"/>
    <w:rsid w:val="00066D48"/>
    <w:rsid w:val="00067DDB"/>
    <w:rsid w:val="00073A09"/>
    <w:rsid w:val="0007704C"/>
    <w:rsid w:val="00077A07"/>
    <w:rsid w:val="00093968"/>
    <w:rsid w:val="000A24D8"/>
    <w:rsid w:val="000B058C"/>
    <w:rsid w:val="000C4FED"/>
    <w:rsid w:val="000D2D9F"/>
    <w:rsid w:val="000E747E"/>
    <w:rsid w:val="00102DCD"/>
    <w:rsid w:val="00106768"/>
    <w:rsid w:val="00110A5E"/>
    <w:rsid w:val="00176E26"/>
    <w:rsid w:val="00187242"/>
    <w:rsid w:val="00191A15"/>
    <w:rsid w:val="001A19A2"/>
    <w:rsid w:val="001A641B"/>
    <w:rsid w:val="001B31BD"/>
    <w:rsid w:val="001C3CBD"/>
    <w:rsid w:val="001D2272"/>
    <w:rsid w:val="001D599F"/>
    <w:rsid w:val="001E081B"/>
    <w:rsid w:val="001E7A46"/>
    <w:rsid w:val="00211B49"/>
    <w:rsid w:val="00211F26"/>
    <w:rsid w:val="00214652"/>
    <w:rsid w:val="00216B7E"/>
    <w:rsid w:val="00233FB1"/>
    <w:rsid w:val="00240455"/>
    <w:rsid w:val="00243D6E"/>
    <w:rsid w:val="002570B0"/>
    <w:rsid w:val="002659F5"/>
    <w:rsid w:val="00280B98"/>
    <w:rsid w:val="0028193B"/>
    <w:rsid w:val="00283AA1"/>
    <w:rsid w:val="00290A81"/>
    <w:rsid w:val="00294376"/>
    <w:rsid w:val="0029587A"/>
    <w:rsid w:val="002A0415"/>
    <w:rsid w:val="002B1B62"/>
    <w:rsid w:val="002C3704"/>
    <w:rsid w:val="002E6760"/>
    <w:rsid w:val="002F01BC"/>
    <w:rsid w:val="002F2397"/>
    <w:rsid w:val="002F3E05"/>
    <w:rsid w:val="002F6AB5"/>
    <w:rsid w:val="003102EE"/>
    <w:rsid w:val="00312840"/>
    <w:rsid w:val="003169F8"/>
    <w:rsid w:val="00327DA8"/>
    <w:rsid w:val="0033082E"/>
    <w:rsid w:val="003346DF"/>
    <w:rsid w:val="003454FF"/>
    <w:rsid w:val="00346B24"/>
    <w:rsid w:val="00357B0D"/>
    <w:rsid w:val="0036228D"/>
    <w:rsid w:val="00370A08"/>
    <w:rsid w:val="003712BC"/>
    <w:rsid w:val="00375767"/>
    <w:rsid w:val="003A104B"/>
    <w:rsid w:val="003C12C1"/>
    <w:rsid w:val="003C6C19"/>
    <w:rsid w:val="003E2597"/>
    <w:rsid w:val="003E6379"/>
    <w:rsid w:val="00402DED"/>
    <w:rsid w:val="00417170"/>
    <w:rsid w:val="00434FD1"/>
    <w:rsid w:val="004427DB"/>
    <w:rsid w:val="00443FC8"/>
    <w:rsid w:val="0046692B"/>
    <w:rsid w:val="004A5581"/>
    <w:rsid w:val="004B1397"/>
    <w:rsid w:val="004B5A27"/>
    <w:rsid w:val="004B7502"/>
    <w:rsid w:val="004C6D58"/>
    <w:rsid w:val="004D2AD1"/>
    <w:rsid w:val="00506291"/>
    <w:rsid w:val="00511274"/>
    <w:rsid w:val="00515070"/>
    <w:rsid w:val="00515D48"/>
    <w:rsid w:val="00525D41"/>
    <w:rsid w:val="005348D4"/>
    <w:rsid w:val="00550D35"/>
    <w:rsid w:val="005522F7"/>
    <w:rsid w:val="00560E4F"/>
    <w:rsid w:val="00581003"/>
    <w:rsid w:val="00596678"/>
    <w:rsid w:val="005A5087"/>
    <w:rsid w:val="005A6268"/>
    <w:rsid w:val="005B2A40"/>
    <w:rsid w:val="005B330E"/>
    <w:rsid w:val="005B474F"/>
    <w:rsid w:val="005C0CCC"/>
    <w:rsid w:val="005C2C9B"/>
    <w:rsid w:val="005D08F7"/>
    <w:rsid w:val="005D1BD2"/>
    <w:rsid w:val="005D5CE9"/>
    <w:rsid w:val="006011FF"/>
    <w:rsid w:val="006037D3"/>
    <w:rsid w:val="006376D8"/>
    <w:rsid w:val="00642DF3"/>
    <w:rsid w:val="006514F5"/>
    <w:rsid w:val="00665CC8"/>
    <w:rsid w:val="0068093D"/>
    <w:rsid w:val="006868B4"/>
    <w:rsid w:val="00687CD8"/>
    <w:rsid w:val="006A35E2"/>
    <w:rsid w:val="006A36A9"/>
    <w:rsid w:val="006D1D4F"/>
    <w:rsid w:val="006E0459"/>
    <w:rsid w:val="006E1903"/>
    <w:rsid w:val="00702C2E"/>
    <w:rsid w:val="007036AF"/>
    <w:rsid w:val="007162B4"/>
    <w:rsid w:val="007254FD"/>
    <w:rsid w:val="0073511E"/>
    <w:rsid w:val="007554BF"/>
    <w:rsid w:val="00760D98"/>
    <w:rsid w:val="007647CC"/>
    <w:rsid w:val="00775C35"/>
    <w:rsid w:val="00787C9C"/>
    <w:rsid w:val="00790B5A"/>
    <w:rsid w:val="007A0E2E"/>
    <w:rsid w:val="007A3FD7"/>
    <w:rsid w:val="007A7726"/>
    <w:rsid w:val="007D25D4"/>
    <w:rsid w:val="0080634B"/>
    <w:rsid w:val="00835D0F"/>
    <w:rsid w:val="0085408E"/>
    <w:rsid w:val="00855273"/>
    <w:rsid w:val="00877854"/>
    <w:rsid w:val="00886768"/>
    <w:rsid w:val="008A33CB"/>
    <w:rsid w:val="008B461A"/>
    <w:rsid w:val="008C1CF8"/>
    <w:rsid w:val="008D3A2D"/>
    <w:rsid w:val="008E0065"/>
    <w:rsid w:val="008E5CD4"/>
    <w:rsid w:val="008F0501"/>
    <w:rsid w:val="008F2408"/>
    <w:rsid w:val="008F5417"/>
    <w:rsid w:val="00917A91"/>
    <w:rsid w:val="0092511A"/>
    <w:rsid w:val="00951891"/>
    <w:rsid w:val="0095418F"/>
    <w:rsid w:val="00964C01"/>
    <w:rsid w:val="009734A5"/>
    <w:rsid w:val="00975D5D"/>
    <w:rsid w:val="00985CB2"/>
    <w:rsid w:val="009B0C19"/>
    <w:rsid w:val="009B0CFA"/>
    <w:rsid w:val="009B305A"/>
    <w:rsid w:val="009D59BC"/>
    <w:rsid w:val="009D6B9C"/>
    <w:rsid w:val="009E1EA1"/>
    <w:rsid w:val="009E691A"/>
    <w:rsid w:val="009F7FD4"/>
    <w:rsid w:val="00A23B7B"/>
    <w:rsid w:val="00A35D47"/>
    <w:rsid w:val="00A51EE2"/>
    <w:rsid w:val="00A70AFA"/>
    <w:rsid w:val="00A75006"/>
    <w:rsid w:val="00A94C5A"/>
    <w:rsid w:val="00AC0222"/>
    <w:rsid w:val="00AE10A9"/>
    <w:rsid w:val="00AE67A2"/>
    <w:rsid w:val="00AE7D86"/>
    <w:rsid w:val="00AF6C12"/>
    <w:rsid w:val="00B05572"/>
    <w:rsid w:val="00B21A18"/>
    <w:rsid w:val="00B2334E"/>
    <w:rsid w:val="00B30A33"/>
    <w:rsid w:val="00B31C55"/>
    <w:rsid w:val="00B36DF5"/>
    <w:rsid w:val="00B52DD4"/>
    <w:rsid w:val="00B56FDE"/>
    <w:rsid w:val="00B636CD"/>
    <w:rsid w:val="00B636F8"/>
    <w:rsid w:val="00B85299"/>
    <w:rsid w:val="00BA0D8A"/>
    <w:rsid w:val="00BB0983"/>
    <w:rsid w:val="00BB4066"/>
    <w:rsid w:val="00BB4C0D"/>
    <w:rsid w:val="00BB4F29"/>
    <w:rsid w:val="00BD5060"/>
    <w:rsid w:val="00BD5AD1"/>
    <w:rsid w:val="00C05FC8"/>
    <w:rsid w:val="00C06C22"/>
    <w:rsid w:val="00C11B5A"/>
    <w:rsid w:val="00C1384A"/>
    <w:rsid w:val="00C2132F"/>
    <w:rsid w:val="00C31A98"/>
    <w:rsid w:val="00C4561C"/>
    <w:rsid w:val="00C5637E"/>
    <w:rsid w:val="00C605FB"/>
    <w:rsid w:val="00C75B3E"/>
    <w:rsid w:val="00C85F5C"/>
    <w:rsid w:val="00C914C1"/>
    <w:rsid w:val="00CC1047"/>
    <w:rsid w:val="00CD0C4F"/>
    <w:rsid w:val="00CF0333"/>
    <w:rsid w:val="00D01C82"/>
    <w:rsid w:val="00D02FF6"/>
    <w:rsid w:val="00D0663A"/>
    <w:rsid w:val="00D101F7"/>
    <w:rsid w:val="00D117DA"/>
    <w:rsid w:val="00D4330A"/>
    <w:rsid w:val="00D50A1B"/>
    <w:rsid w:val="00D515A9"/>
    <w:rsid w:val="00D810FB"/>
    <w:rsid w:val="00D86968"/>
    <w:rsid w:val="00D9501A"/>
    <w:rsid w:val="00D9726D"/>
    <w:rsid w:val="00DA23E6"/>
    <w:rsid w:val="00DB0310"/>
    <w:rsid w:val="00DB4851"/>
    <w:rsid w:val="00DC2BDE"/>
    <w:rsid w:val="00DC5574"/>
    <w:rsid w:val="00DE1528"/>
    <w:rsid w:val="00E072F3"/>
    <w:rsid w:val="00E07F1E"/>
    <w:rsid w:val="00E10108"/>
    <w:rsid w:val="00E13550"/>
    <w:rsid w:val="00E360ED"/>
    <w:rsid w:val="00E54E3B"/>
    <w:rsid w:val="00E66CC5"/>
    <w:rsid w:val="00E71145"/>
    <w:rsid w:val="00E73DF2"/>
    <w:rsid w:val="00E77321"/>
    <w:rsid w:val="00E803A6"/>
    <w:rsid w:val="00E83D14"/>
    <w:rsid w:val="00E90E18"/>
    <w:rsid w:val="00EC5C9C"/>
    <w:rsid w:val="00EC671A"/>
    <w:rsid w:val="00EC7635"/>
    <w:rsid w:val="00ED1D46"/>
    <w:rsid w:val="00ED3F8D"/>
    <w:rsid w:val="00EE1838"/>
    <w:rsid w:val="00EE3880"/>
    <w:rsid w:val="00EF25DE"/>
    <w:rsid w:val="00F0340C"/>
    <w:rsid w:val="00F04528"/>
    <w:rsid w:val="00F157C1"/>
    <w:rsid w:val="00F2113D"/>
    <w:rsid w:val="00F32DAD"/>
    <w:rsid w:val="00F37575"/>
    <w:rsid w:val="00F40CD9"/>
    <w:rsid w:val="00F55934"/>
    <w:rsid w:val="00F63609"/>
    <w:rsid w:val="00F72DC2"/>
    <w:rsid w:val="00F757CD"/>
    <w:rsid w:val="00FA2BDE"/>
    <w:rsid w:val="00FB216B"/>
    <w:rsid w:val="00FC1D78"/>
    <w:rsid w:val="00FC5258"/>
    <w:rsid w:val="00FC54CC"/>
    <w:rsid w:val="00FD03DC"/>
    <w:rsid w:val="00FD2D6D"/>
    <w:rsid w:val="00FE0F96"/>
    <w:rsid w:val="00FE7C24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56CE9-A69F-420A-A4D0-FF97C73F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BD"/>
    <w:pPr>
      <w:spacing w:after="240"/>
      <w:contextualSpacing/>
    </w:pPr>
    <w:rPr>
      <w:rFonts w:ascii="Arial" w:eastAsia="Times New Roman" w:hAnsi="Arial" w:cs="Arial"/>
      <w:spacing w:val="8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254FD"/>
    <w:pPr>
      <w:keepNext/>
      <w:pBdr>
        <w:bottom w:val="single" w:sz="4" w:space="1" w:color="BFBFBF"/>
      </w:pBdr>
      <w:jc w:val="both"/>
      <w:outlineLvl w:val="0"/>
    </w:pPr>
    <w:rPr>
      <w:rFonts w:ascii="Arial Black" w:hAnsi="Arial Blac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C12C1"/>
    <w:pPr>
      <w:keepNext/>
      <w:widowControl w:val="0"/>
      <w:spacing w:before="240" w:after="0"/>
      <w:outlineLvl w:val="1"/>
    </w:pPr>
    <w:rPr>
      <w:rFonts w:ascii="Arial Bold" w:hAnsi="Arial Bold"/>
      <w:b/>
      <w:bCs/>
      <w:cap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9"/>
    <w:pPr>
      <w:tabs>
        <w:tab w:val="right" w:pos="10800"/>
      </w:tabs>
      <w:spacing w:before="60" w:after="60"/>
      <w:outlineLvl w:val="2"/>
    </w:pPr>
    <w:rPr>
      <w:rFonts w:ascii="Arial Bold" w:hAnsi="Arial Bold"/>
      <w:b/>
      <w:bCs/>
      <w:caps/>
    </w:rPr>
  </w:style>
  <w:style w:type="paragraph" w:styleId="Heading4">
    <w:name w:val="heading 4"/>
    <w:basedOn w:val="Normal"/>
    <w:link w:val="Heading4Char"/>
    <w:uiPriority w:val="9"/>
    <w:qFormat/>
    <w:rsid w:val="003C6C19"/>
    <w:pPr>
      <w:pBdr>
        <w:bottom w:val="single" w:sz="4" w:space="1" w:color="BFBFBF"/>
      </w:pBdr>
      <w:spacing w:after="60"/>
      <w:outlineLvl w:val="3"/>
    </w:pPr>
    <w:rPr>
      <w:rFonts w:ascii="Arial Bold" w:hAnsi="Arial Bold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37D3"/>
    <w:pPr>
      <w:keepNext/>
      <w:keepLines/>
      <w:tabs>
        <w:tab w:val="right" w:pos="9360"/>
      </w:tabs>
      <w:spacing w:after="0"/>
      <w:ind w:right="994"/>
      <w:outlineLvl w:val="4"/>
    </w:pPr>
    <w:rPr>
      <w:rFonts w:ascii="Cambria" w:eastAsiaTheme="majorEastAsia" w:hAnsi="Cambr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F23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F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nhideWhenUsed/>
    <w:rsid w:val="00AE7D86"/>
    <w:pPr>
      <w:tabs>
        <w:tab w:val="center" w:pos="1368"/>
        <w:tab w:val="left" w:pos="1440"/>
      </w:tabs>
      <w:spacing w:after="0" w:line="230" w:lineRule="exact"/>
      <w:jc w:val="right"/>
    </w:pPr>
    <w:rPr>
      <w:rFonts w:ascii="Arial" w:eastAsia="Arial Unicode MS" w:hAnsi="Arial" w:cs="Arial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E7D86"/>
    <w:rPr>
      <w:rFonts w:ascii="Arial" w:eastAsia="Arial Unicode MS" w:hAnsi="Arial" w:cs="Arial"/>
      <w:sz w:val="18"/>
      <w:szCs w:val="18"/>
    </w:rPr>
  </w:style>
  <w:style w:type="paragraph" w:styleId="Footer">
    <w:name w:val="footer"/>
    <w:link w:val="FooterChar"/>
    <w:uiPriority w:val="99"/>
    <w:unhideWhenUsed/>
    <w:rsid w:val="00AE7D86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pacing w:val="8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E7D86"/>
    <w:rPr>
      <w:rFonts w:ascii="Times New Roman" w:eastAsia="Times New Roman" w:hAnsi="Times New Roman" w:cs="Times New Roman"/>
      <w:spacing w:val="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3AA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C6C19"/>
    <w:rPr>
      <w:rFonts w:ascii="Arial Bold" w:hAnsi="Arial Bold" w:cs="Arial"/>
      <w:b/>
      <w:spacing w:val="8"/>
      <w:sz w:val="20"/>
      <w:szCs w:val="20"/>
    </w:rPr>
  </w:style>
  <w:style w:type="table" w:styleId="TableGrid">
    <w:name w:val="Table Grid"/>
    <w:basedOn w:val="TableNormal"/>
    <w:uiPriority w:val="59"/>
    <w:rsid w:val="0068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54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54C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FC5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4C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38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54FD"/>
    <w:rPr>
      <w:rFonts w:ascii="Arial Black" w:eastAsia="Times New Roman" w:hAnsi="Arial Black" w:cs="Arial"/>
      <w:b/>
      <w:bCs/>
      <w:spacing w:val="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C12C1"/>
    <w:rPr>
      <w:rFonts w:ascii="Arial Bold" w:eastAsia="Times New Roman" w:hAnsi="Arial Bold" w:cs="Arial"/>
      <w:b/>
      <w:bCs/>
      <w:caps/>
      <w:spacing w:val="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6C19"/>
    <w:rPr>
      <w:rFonts w:ascii="Arial Bold" w:hAnsi="Arial Bold" w:cs="Arial"/>
      <w:b/>
      <w:bCs/>
      <w:caps/>
      <w:spacing w:val="8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037D3"/>
    <w:rPr>
      <w:rFonts w:ascii="Cambria" w:eastAsiaTheme="majorEastAsia" w:hAnsi="Cambria" w:cstheme="majorBidi"/>
      <w:color w:val="243F60" w:themeColor="accent1" w:themeShade="7F"/>
    </w:rPr>
  </w:style>
  <w:style w:type="paragraph" w:customStyle="1" w:styleId="CC">
    <w:name w:val="CC"/>
    <w:basedOn w:val="BodyText"/>
    <w:rsid w:val="00EC5C9C"/>
    <w:pPr>
      <w:keepLines/>
      <w:spacing w:after="160"/>
      <w:ind w:left="360" w:hanging="360"/>
    </w:pPr>
  </w:style>
  <w:style w:type="paragraph" w:styleId="BodyText">
    <w:name w:val="Body Text"/>
    <w:basedOn w:val="Normal"/>
    <w:link w:val="BodyTextChar"/>
    <w:rsid w:val="00EC5C9C"/>
    <w:pPr>
      <w:spacing w:after="80" w:line="240" w:lineRule="auto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EC5C9C"/>
    <w:rPr>
      <w:rFonts w:ascii="Arial" w:eastAsia="Times New Roman" w:hAnsi="Arial" w:cs="Times New Roman"/>
      <w:szCs w:val="20"/>
    </w:rPr>
  </w:style>
  <w:style w:type="paragraph" w:styleId="Title">
    <w:name w:val="Title"/>
    <w:basedOn w:val="Header"/>
    <w:next w:val="NoSpacing"/>
    <w:link w:val="TitleChar"/>
    <w:uiPriority w:val="10"/>
    <w:qFormat/>
    <w:rsid w:val="00FE7C24"/>
    <w:rPr>
      <w:rFonts w:ascii="Calisto MT" w:eastAsia="Calibri" w:hAnsi="Calisto MT" w:cs="Times New Roman"/>
      <w:color w:val="0072C8"/>
      <w:sz w:val="108"/>
      <w:szCs w:val="108"/>
    </w:rPr>
  </w:style>
  <w:style w:type="character" w:customStyle="1" w:styleId="TitleChar">
    <w:name w:val="Title Char"/>
    <w:basedOn w:val="DefaultParagraphFont"/>
    <w:link w:val="Title"/>
    <w:uiPriority w:val="10"/>
    <w:rsid w:val="00FE7C24"/>
    <w:rPr>
      <w:rFonts w:ascii="Calisto MT" w:eastAsia="Calibri" w:hAnsi="Calisto MT" w:cs="Times New Roman"/>
      <w:color w:val="0072C8"/>
      <w:sz w:val="108"/>
      <w:szCs w:val="108"/>
    </w:rPr>
  </w:style>
  <w:style w:type="paragraph" w:customStyle="1" w:styleId="a">
    <w:name w:val="Îáû÷íûé"/>
    <w:rsid w:val="00CF0333"/>
    <w:pPr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null">
    <w:name w:val="null"/>
    <w:basedOn w:val="Normal"/>
    <w:link w:val="nullChar"/>
    <w:rsid w:val="00CF03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numbering" w:customStyle="1" w:styleId="StyleBulletedWingdingssymbol10ptLeft025Hanging">
    <w:name w:val="Style Bulleted Wingdings (symbol) 10 pt Left:  0.25&quot; Hanging:  ..."/>
    <w:basedOn w:val="NoList"/>
    <w:rsid w:val="00CF0333"/>
    <w:pPr>
      <w:numPr>
        <w:numId w:val="1"/>
      </w:numPr>
    </w:pPr>
  </w:style>
  <w:style w:type="paragraph" w:styleId="ListBullet">
    <w:name w:val="List Bullet"/>
    <w:basedOn w:val="ListParagraph"/>
    <w:link w:val="ListBulletChar"/>
    <w:rsid w:val="00294376"/>
    <w:pPr>
      <w:numPr>
        <w:numId w:val="2"/>
      </w:numPr>
    </w:pPr>
  </w:style>
  <w:style w:type="paragraph" w:customStyle="1" w:styleId="Paragraph">
    <w:name w:val="Paragraph"/>
    <w:link w:val="ParagraphChar"/>
    <w:qFormat/>
    <w:rsid w:val="003C6C19"/>
    <w:pPr>
      <w:spacing w:after="240"/>
      <w:contextualSpacing/>
    </w:pPr>
    <w:rPr>
      <w:rFonts w:ascii="Arial" w:eastAsia="Times New Roman" w:hAnsi="Arial" w:cs="Arial"/>
      <w:spacing w:val="8"/>
      <w:sz w:val="20"/>
      <w:szCs w:val="20"/>
    </w:rPr>
  </w:style>
  <w:style w:type="paragraph" w:customStyle="1" w:styleId="Skills">
    <w:name w:val="Skills"/>
    <w:basedOn w:val="Normal"/>
    <w:link w:val="SkillsChar"/>
    <w:qFormat/>
    <w:rsid w:val="001B31BD"/>
    <w:pPr>
      <w:tabs>
        <w:tab w:val="left" w:pos="1260"/>
      </w:tabs>
      <w:ind w:left="1260" w:right="360" w:hanging="1260"/>
    </w:pPr>
    <w:rPr>
      <w:bCs/>
    </w:rPr>
  </w:style>
  <w:style w:type="character" w:customStyle="1" w:styleId="ParagraphChar">
    <w:name w:val="Paragraph Char"/>
    <w:basedOn w:val="DefaultParagraphFont"/>
    <w:link w:val="Paragraph"/>
    <w:rsid w:val="003C6C19"/>
    <w:rPr>
      <w:rFonts w:ascii="Arial" w:eastAsia="Times New Roman" w:hAnsi="Arial" w:cs="Arial"/>
      <w:spacing w:val="8"/>
      <w:sz w:val="20"/>
      <w:szCs w:val="20"/>
    </w:rPr>
  </w:style>
  <w:style w:type="character" w:customStyle="1" w:styleId="nullChar">
    <w:name w:val="null Char"/>
    <w:basedOn w:val="DefaultParagraphFont"/>
    <w:link w:val="null"/>
    <w:rsid w:val="003C6C19"/>
    <w:rPr>
      <w:rFonts w:ascii="Times New Roman" w:eastAsia="Times New Roman" w:hAnsi="Times New Roman" w:cs="Times New Roman"/>
      <w:sz w:val="24"/>
      <w:szCs w:val="24"/>
    </w:rPr>
  </w:style>
  <w:style w:type="character" w:customStyle="1" w:styleId="SkillsChar">
    <w:name w:val="Skills Char"/>
    <w:basedOn w:val="DefaultParagraphFont"/>
    <w:link w:val="Skills"/>
    <w:rsid w:val="001B31BD"/>
    <w:rPr>
      <w:rFonts w:ascii="Arial" w:hAnsi="Arial" w:cs="Arial"/>
      <w:bCs/>
      <w:spacing w:val="8"/>
      <w:sz w:val="20"/>
      <w:szCs w:val="20"/>
    </w:rPr>
  </w:style>
  <w:style w:type="character" w:customStyle="1" w:styleId="ListBulletChar">
    <w:name w:val="List Bullet Char"/>
    <w:basedOn w:val="nullChar"/>
    <w:link w:val="ListBullet"/>
    <w:rsid w:val="00294376"/>
    <w:rPr>
      <w:rFonts w:ascii="Arial" w:eastAsia="Times New Roman" w:hAnsi="Arial" w:cs="Arial"/>
      <w:spacing w:val="8"/>
      <w:sz w:val="20"/>
      <w:szCs w:val="20"/>
    </w:rPr>
  </w:style>
  <w:style w:type="character" w:styleId="PageNumber">
    <w:name w:val="page number"/>
    <w:uiPriority w:val="99"/>
    <w:unhideWhenUsed/>
    <w:qFormat/>
    <w:rsid w:val="001C3CBD"/>
    <w:rPr>
      <w:spacing w:val="0"/>
      <w:sz w:val="16"/>
    </w:rPr>
  </w:style>
  <w:style w:type="paragraph" w:styleId="ListParagraph">
    <w:name w:val="List Paragraph"/>
    <w:basedOn w:val="Normal"/>
    <w:link w:val="ListParagraphChar"/>
    <w:qFormat/>
    <w:rsid w:val="00294376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97"/>
    <w:rPr>
      <w:rFonts w:asciiTheme="majorHAnsi" w:eastAsiaTheme="majorEastAsia" w:hAnsiTheme="majorHAnsi" w:cstheme="majorBidi"/>
      <w:i/>
      <w:iCs/>
      <w:color w:val="243F60" w:themeColor="accent1" w:themeShade="7F"/>
      <w:spacing w:val="8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23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F2397"/>
    <w:rPr>
      <w:rFonts w:ascii="Arial" w:eastAsia="Times New Roman" w:hAnsi="Arial" w:cs="Arial"/>
      <w:spacing w:val="8"/>
      <w:sz w:val="20"/>
      <w:szCs w:val="20"/>
    </w:rPr>
  </w:style>
  <w:style w:type="paragraph" w:customStyle="1" w:styleId="respos">
    <w:name w:val="respos"/>
    <w:basedOn w:val="Normal"/>
    <w:rsid w:val="007554BF"/>
    <w:pPr>
      <w:spacing w:after="120" w:line="240" w:lineRule="auto"/>
      <w:contextualSpacing w:val="0"/>
    </w:pPr>
    <w:rPr>
      <w:rFonts w:ascii="Times New Roman" w:hAnsi="Times New Roman" w:cs="Times New Roman"/>
      <w:b/>
      <w:bCs/>
      <w:color w:val="000000"/>
      <w:spacing w:val="-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F26"/>
    <w:rPr>
      <w:rFonts w:asciiTheme="majorHAnsi" w:eastAsiaTheme="majorEastAsia" w:hAnsiTheme="majorHAnsi" w:cstheme="majorBidi"/>
      <w:i/>
      <w:iCs/>
      <w:color w:val="404040" w:themeColor="text1" w:themeTint="BF"/>
      <w:spacing w:val="8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24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24D8"/>
    <w:rPr>
      <w:rFonts w:ascii="Arial" w:eastAsia="Times New Roman" w:hAnsi="Arial" w:cs="Arial"/>
      <w:spacing w:val="8"/>
      <w:sz w:val="20"/>
      <w:szCs w:val="20"/>
    </w:rPr>
  </w:style>
  <w:style w:type="paragraph" w:styleId="HTMLPreformatted">
    <w:name w:val="HTML Preformatted"/>
    <w:basedOn w:val="Normal"/>
    <w:link w:val="HTMLPreformattedChar"/>
    <w:rsid w:val="000A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rsid w:val="000A24D8"/>
    <w:rPr>
      <w:rFonts w:ascii="Courier New" w:eastAsia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8C1CF8"/>
  </w:style>
  <w:style w:type="paragraph" w:customStyle="1" w:styleId="Cog-H1a">
    <w:name w:val="Cog-H1a"/>
    <w:basedOn w:val="Heading1"/>
    <w:rsid w:val="008C1CF8"/>
    <w:pPr>
      <w:pBdr>
        <w:bottom w:val="none" w:sz="0" w:space="0" w:color="auto"/>
      </w:pBdr>
      <w:spacing w:before="240" w:after="120" w:line="240" w:lineRule="atLeast"/>
      <w:contextualSpacing w:val="0"/>
      <w:jc w:val="left"/>
    </w:pPr>
    <w:rPr>
      <w:rFonts w:ascii="Times New Roman" w:hAnsi="Times New Roman" w:cs="Times New Roman"/>
      <w:bCs w:val="0"/>
      <w:color w:val="000080"/>
      <w:spacing w:val="0"/>
      <w:kern w:val="32"/>
      <w:sz w:val="3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17"/>
    <w:rPr>
      <w:rFonts w:asciiTheme="majorHAnsi" w:eastAsiaTheme="majorEastAsia" w:hAnsiTheme="majorHAnsi" w:cstheme="majorBidi"/>
      <w:i/>
      <w:iCs/>
      <w:color w:val="404040" w:themeColor="text1" w:themeTint="BF"/>
      <w:spacing w:val="8"/>
      <w:sz w:val="20"/>
      <w:szCs w:val="20"/>
    </w:rPr>
  </w:style>
  <w:style w:type="paragraph" w:styleId="NormalWeb">
    <w:name w:val="Normal (Web)"/>
    <w:basedOn w:val="Normal"/>
    <w:uiPriority w:val="99"/>
    <w:semiHidden/>
    <w:rsid w:val="00C75B3E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pacing w:val="0"/>
      <w:sz w:val="24"/>
      <w:szCs w:val="24"/>
    </w:rPr>
  </w:style>
  <w:style w:type="paragraph" w:customStyle="1" w:styleId="HeadingAllCaps">
    <w:name w:val="Heading All Caps"/>
    <w:basedOn w:val="NormalWeb"/>
    <w:rsid w:val="00C2132F"/>
    <w:pPr>
      <w:keepNext/>
      <w:suppressAutoHyphens/>
      <w:spacing w:before="120" w:beforeAutospacing="0" w:after="30" w:afterAutospacing="0"/>
      <w:ind w:left="446" w:right="547"/>
      <w:jc w:val="both"/>
    </w:pPr>
    <w:rPr>
      <w:rFonts w:ascii="Garamond" w:hAnsi="Garamond"/>
      <w:caps/>
      <w:sz w:val="21"/>
      <w:lang w:eastAsia="ar-SA"/>
    </w:rPr>
  </w:style>
  <w:style w:type="paragraph" w:customStyle="1" w:styleId="BulletList1">
    <w:name w:val="Bullet List 1"/>
    <w:basedOn w:val="Normal"/>
    <w:rsid w:val="00C2132F"/>
    <w:pPr>
      <w:suppressAutoHyphens/>
      <w:spacing w:after="0" w:line="240" w:lineRule="auto"/>
      <w:ind w:left="936" w:hanging="360"/>
      <w:contextualSpacing w:val="0"/>
    </w:pPr>
    <w:rPr>
      <w:rFonts w:ascii="Garamond" w:hAnsi="Garamond" w:cs="Times New Roman"/>
      <w:spacing w:val="0"/>
      <w:lang w:eastAsia="ar-SA"/>
    </w:rPr>
  </w:style>
  <w:style w:type="paragraph" w:customStyle="1" w:styleId="Jobtitles-employmenthistory">
    <w:name w:val="Job titles - employment history"/>
    <w:basedOn w:val="Normal"/>
    <w:rsid w:val="00C2132F"/>
    <w:pPr>
      <w:suppressAutoHyphens/>
      <w:spacing w:after="120" w:line="240" w:lineRule="auto"/>
      <w:ind w:left="446" w:right="547"/>
      <w:contextualSpacing w:val="0"/>
      <w:jc w:val="both"/>
    </w:pPr>
    <w:rPr>
      <w:rFonts w:ascii="Garamond" w:hAnsi="Garamond" w:cs="Times New Roman"/>
      <w:b/>
      <w:bCs/>
      <w:color w:val="000000"/>
      <w:spacing w:val="0"/>
      <w:szCs w:val="24"/>
      <w:lang w:eastAsia="ar-SA"/>
    </w:rPr>
  </w:style>
  <w:style w:type="paragraph" w:customStyle="1" w:styleId="ResumeSectionsHeadings">
    <w:name w:val="Resume Sections Headings"/>
    <w:basedOn w:val="Heading2"/>
    <w:rsid w:val="00C2132F"/>
    <w:pPr>
      <w:widowControl/>
      <w:suppressAutoHyphens/>
      <w:spacing w:after="60" w:line="240" w:lineRule="auto"/>
      <w:contextualSpacing w:val="0"/>
    </w:pPr>
    <w:rPr>
      <w:rFonts w:ascii="Garamond" w:hAnsi="Garamond" w:cs="Times New Roman"/>
      <w:caps w:val="0"/>
      <w:spacing w:val="0"/>
      <w:sz w:val="22"/>
      <w:szCs w:val="20"/>
      <w:lang w:eastAsia="ar-SA"/>
    </w:rPr>
  </w:style>
  <w:style w:type="paragraph" w:customStyle="1" w:styleId="Name">
    <w:name w:val="Name"/>
    <w:basedOn w:val="Normal"/>
    <w:rsid w:val="00C2132F"/>
    <w:pPr>
      <w:tabs>
        <w:tab w:val="right" w:pos="17280"/>
      </w:tabs>
      <w:suppressAutoHyphens/>
      <w:spacing w:before="360" w:after="120" w:line="240" w:lineRule="auto"/>
      <w:ind w:left="360"/>
      <w:contextualSpacing w:val="0"/>
    </w:pPr>
    <w:rPr>
      <w:rFonts w:ascii="Garamond" w:hAnsi="Garamond" w:cs="Times New Roman"/>
      <w:b/>
      <w:spacing w:val="0"/>
      <w:sz w:val="44"/>
      <w:lang w:eastAsia="ar-SA"/>
    </w:rPr>
  </w:style>
  <w:style w:type="character" w:customStyle="1" w:styleId="ListParagraphChar">
    <w:name w:val="List Paragraph Char"/>
    <w:link w:val="ListParagraph"/>
    <w:locked/>
    <w:rsid w:val="00F757CD"/>
    <w:rPr>
      <w:rFonts w:ascii="Arial" w:eastAsia="Times New Roman" w:hAnsi="Arial" w:cs="Arial"/>
      <w:spacing w:val="8"/>
      <w:sz w:val="20"/>
      <w:szCs w:val="20"/>
    </w:rPr>
  </w:style>
  <w:style w:type="paragraph" w:customStyle="1" w:styleId="Normal1">
    <w:name w:val="Normal1"/>
    <w:rsid w:val="00F757C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mini@genuent.net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%20Limcaco\Desktop\Resume%20Template\Candice%20Laws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6786-B20D-4703-AA5A-8F4FB01E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Candice Lawson</Template>
  <TotalTime>0</TotalTime>
  <Pages>5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GENUENT</Company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Mark Limcaco</dc:creator>
  <cp:keywords>Resume; Template</cp:keywords>
  <dc:description>Official Resume Template format for GENUENT candidates.</dc:description>
  <cp:lastModifiedBy>Colleen Hokanson</cp:lastModifiedBy>
  <cp:revision>2</cp:revision>
  <cp:lastPrinted>2013-03-05T20:03:00Z</cp:lastPrinted>
  <dcterms:created xsi:type="dcterms:W3CDTF">2015-01-20T01:44:00Z</dcterms:created>
  <dcterms:modified xsi:type="dcterms:W3CDTF">2015-01-20T01:44:00Z</dcterms:modified>
  <cp:version>2</cp:version>
</cp:coreProperties>
</file>